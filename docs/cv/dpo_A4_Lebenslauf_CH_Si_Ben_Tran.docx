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67DC4" w14:paraId="34109702" w14:textId="77777777" w:rsidTr="001B2ABD">
        <w:tc>
          <w:tcPr>
            <w:tcW w:w="3600" w:type="dxa"/>
          </w:tcPr>
          <w:p w14:paraId="4AB575A7" w14:textId="54CB024D" w:rsidR="002C766B" w:rsidRDefault="003813B9" w:rsidP="001838FA">
            <w:pPr>
              <w:pStyle w:val="berschrift3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F4DF97" wp14:editId="311DA3EA">
                  <wp:simplePos x="0" y="0"/>
                  <wp:positionH relativeFrom="column">
                    <wp:posOffset>484250</wp:posOffset>
                  </wp:positionH>
                  <wp:positionV relativeFrom="paragraph">
                    <wp:posOffset>284100</wp:posOffset>
                  </wp:positionV>
                  <wp:extent cx="1339913" cy="1677850"/>
                  <wp:effectExtent l="190500" t="190500" r="184150" b="18923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5" b="15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13" cy="1677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277C74" w14:textId="7FA04A6C" w:rsidR="002C766B" w:rsidRDefault="002C766B" w:rsidP="001838FA">
            <w:pPr>
              <w:pStyle w:val="berschrift3"/>
            </w:pPr>
          </w:p>
          <w:p w14:paraId="0FAE483C" w14:textId="7D782EB7" w:rsidR="002C766B" w:rsidRDefault="002C766B" w:rsidP="001838FA">
            <w:pPr>
              <w:pStyle w:val="berschrift3"/>
            </w:pPr>
          </w:p>
          <w:p w14:paraId="5B6E58EC" w14:textId="1CE69411" w:rsidR="002C766B" w:rsidRDefault="002C766B" w:rsidP="001838FA">
            <w:pPr>
              <w:pStyle w:val="berschrift3"/>
            </w:pPr>
          </w:p>
          <w:p w14:paraId="0E0CB953" w14:textId="77777777" w:rsidR="002C766B" w:rsidRDefault="002C766B" w:rsidP="001838FA">
            <w:pPr>
              <w:pStyle w:val="berschrift3"/>
            </w:pPr>
          </w:p>
          <w:p w14:paraId="59EBD987" w14:textId="77777777" w:rsidR="002C766B" w:rsidRDefault="002C766B" w:rsidP="001838FA">
            <w:pPr>
              <w:pStyle w:val="berschrift3"/>
            </w:pPr>
          </w:p>
          <w:p w14:paraId="7AA60539" w14:textId="34E0C835" w:rsidR="00B06D93" w:rsidRDefault="00DC34DA" w:rsidP="00B06D93">
            <w:pPr>
              <w:pStyle w:val="berschrift3"/>
              <w:rPr>
                <w:color w:val="DD8047" w:themeColor="accent2"/>
              </w:rPr>
            </w:pPr>
            <w:r w:rsidRPr="00321629">
              <w:rPr>
                <w:color w:val="DD8047" w:themeColor="accent2"/>
              </w:rPr>
              <w:t>personalien</w:t>
            </w:r>
          </w:p>
          <w:p w14:paraId="1C35D4CB" w14:textId="79E9C86E" w:rsidR="00DB79D2" w:rsidRDefault="00DB79D2" w:rsidP="00DB79D2">
            <w:r>
              <w:t>Geburtstag: 18. Dezember 1998</w:t>
            </w:r>
          </w:p>
          <w:p w14:paraId="722860DA" w14:textId="125AEEB4" w:rsidR="00DB79D2" w:rsidRDefault="00DB79D2" w:rsidP="00DB79D2">
            <w:r>
              <w:t>Nationalität: Schweiz</w:t>
            </w:r>
          </w:p>
          <w:p w14:paraId="45842770" w14:textId="77777777" w:rsidR="00DB79D2" w:rsidRPr="00DB79D2" w:rsidRDefault="00DB79D2" w:rsidP="00DB79D2"/>
          <w:p w14:paraId="2B1B7832" w14:textId="57DEDB79" w:rsidR="001838FA" w:rsidRPr="00E3243F" w:rsidRDefault="001838FA" w:rsidP="001838FA">
            <w:r w:rsidRPr="00E3243F">
              <w:t>ADRESSE:</w:t>
            </w:r>
          </w:p>
          <w:p w14:paraId="6FBBF0F5" w14:textId="2E394477" w:rsidR="001838FA" w:rsidRDefault="0024408F" w:rsidP="001838FA">
            <w:r>
              <w:t>Chameracherstrasse 8</w:t>
            </w:r>
          </w:p>
          <w:p w14:paraId="538AC6F5" w14:textId="5F194EC9" w:rsidR="00B7670C" w:rsidRDefault="0024408F" w:rsidP="001838FA">
            <w:r>
              <w:t>5412 Vogelsang</w:t>
            </w:r>
          </w:p>
          <w:p w14:paraId="1ABB4B9D" w14:textId="77777777" w:rsidR="001838FA" w:rsidRPr="00E20949" w:rsidRDefault="001838FA" w:rsidP="001838FA">
            <w:pPr>
              <w:rPr>
                <w:sz w:val="13"/>
                <w:szCs w:val="18"/>
              </w:rPr>
            </w:pPr>
          </w:p>
          <w:p w14:paraId="40208979" w14:textId="54346161" w:rsidR="001838FA" w:rsidRPr="003813B9" w:rsidRDefault="00000000" w:rsidP="001838FA">
            <w:pPr>
              <w:rPr>
                <w:lang w:val="de-CH"/>
              </w:rPr>
            </w:pPr>
            <w:sdt>
              <w:sdtPr>
                <w:id w:val="-582528598"/>
                <w:placeholder>
                  <w:docPart w:val="7B4D0A3B5D5D4FCABAF5841B06709417"/>
                </w:placeholder>
                <w:temporary/>
                <w:showingPlcHdr/>
                <w15:appearance w15:val="hidden"/>
              </w:sdtPr>
              <w:sdtContent>
                <w:r w:rsidR="001838FA" w:rsidRPr="003813B9">
                  <w:rPr>
                    <w:lang w:val="de-CH" w:bidi="de-DE"/>
                  </w:rPr>
                  <w:t>TELEFON:</w:t>
                </w:r>
              </w:sdtContent>
            </w:sdt>
            <w:r w:rsidR="00E20949" w:rsidRPr="003813B9">
              <w:rPr>
                <w:lang w:val="de-CH"/>
              </w:rPr>
              <w:t xml:space="preserve"> </w:t>
            </w:r>
            <w:r w:rsidR="001838FA" w:rsidRPr="003813B9">
              <w:rPr>
                <w:lang w:val="de-CH" w:bidi="de-DE"/>
              </w:rPr>
              <w:t xml:space="preserve">079 </w:t>
            </w:r>
            <w:r w:rsidR="0024408F">
              <w:rPr>
                <w:lang w:val="de-CH" w:bidi="de-DE"/>
              </w:rPr>
              <w:t>957 91 39</w:t>
            </w:r>
          </w:p>
          <w:p w14:paraId="3B46C72A" w14:textId="77777777" w:rsidR="001838FA" w:rsidRPr="003813B9" w:rsidRDefault="001838FA" w:rsidP="001838FA">
            <w:pPr>
              <w:rPr>
                <w:sz w:val="13"/>
                <w:szCs w:val="18"/>
                <w:lang w:val="de-CH"/>
              </w:rPr>
            </w:pPr>
          </w:p>
          <w:p w14:paraId="3CFF9202" w14:textId="373D2ABB" w:rsidR="001838FA" w:rsidRPr="00C87CE0" w:rsidRDefault="001838FA" w:rsidP="00C87CE0">
            <w:pPr>
              <w:rPr>
                <w:rFonts w:eastAsia="Times New Roman"/>
                <w:lang w:val="it-CH"/>
              </w:rPr>
            </w:pPr>
            <w:r w:rsidRPr="006F28A1">
              <w:rPr>
                <w:lang w:val="it-CH" w:bidi="de-DE"/>
              </w:rPr>
              <w:t>E-Mail:</w:t>
            </w:r>
            <w:r w:rsidR="00E20949" w:rsidRPr="006F28A1">
              <w:rPr>
                <w:lang w:val="it-CH" w:bidi="de-DE"/>
              </w:rPr>
              <w:t xml:space="preserve"> </w:t>
            </w:r>
            <w:r w:rsidR="0024408F" w:rsidRPr="0024408F">
              <w:rPr>
                <w:rFonts w:eastAsia="Times New Roman"/>
                <w:lang w:val="it-CH"/>
              </w:rPr>
              <w:t>si_ben_tran@</w:t>
            </w:r>
            <w:r w:rsidR="0024408F">
              <w:rPr>
                <w:rFonts w:eastAsia="Times New Roman"/>
                <w:lang w:val="it-CH"/>
              </w:rPr>
              <w:t>hotmail.com</w:t>
            </w:r>
          </w:p>
          <w:p w14:paraId="2FE56EA2" w14:textId="77F5E230" w:rsidR="00036450" w:rsidRPr="00321629" w:rsidRDefault="00DC34DA" w:rsidP="00E20949">
            <w:pPr>
              <w:pStyle w:val="berschrift3"/>
              <w:rPr>
                <w:color w:val="DD8047" w:themeColor="accent2"/>
              </w:rPr>
            </w:pPr>
            <w:r w:rsidRPr="00321629">
              <w:rPr>
                <w:color w:val="DD8047" w:themeColor="accent2"/>
              </w:rPr>
              <w:t>Kurz</w:t>
            </w:r>
            <w:r w:rsidR="00E20949" w:rsidRPr="00321629">
              <w:rPr>
                <w:color w:val="DD8047" w:themeColor="accent2"/>
              </w:rPr>
              <w:t>Profil</w:t>
            </w:r>
          </w:p>
          <w:p w14:paraId="677279B6" w14:textId="546451ED" w:rsidR="00A0125F" w:rsidRPr="001B67B4" w:rsidRDefault="004F6F81" w:rsidP="00A1274A">
            <w:r>
              <w:t xml:space="preserve">Angehender </w:t>
            </w:r>
            <w:r w:rsidR="00A1274A" w:rsidRPr="001B67B4">
              <w:t>Data Scientist</w:t>
            </w:r>
            <w:r w:rsidR="001A7607">
              <w:t xml:space="preserve"> </w:t>
            </w:r>
            <w:r w:rsidR="00FB5889">
              <w:t>i</w:t>
            </w:r>
            <w:r w:rsidR="00ED2661">
              <w:t>m</w:t>
            </w:r>
            <w:r w:rsidR="00FB5889">
              <w:t xml:space="preserve"> </w:t>
            </w:r>
            <w:r>
              <w:t>4. Semester</w:t>
            </w:r>
            <w:r w:rsidR="00A61841">
              <w:t xml:space="preserve"> und auf der Suche nach dem ersten Einstieg </w:t>
            </w:r>
            <w:r w:rsidR="0089722E">
              <w:t xml:space="preserve">in die Data Science Welt. </w:t>
            </w:r>
          </w:p>
          <w:p w14:paraId="62B4CDC9" w14:textId="48577A87" w:rsidR="008B6BCC" w:rsidRPr="00321629" w:rsidRDefault="008B6BCC" w:rsidP="008B6BCC">
            <w:pPr>
              <w:pStyle w:val="berschrift3"/>
              <w:rPr>
                <w:color w:val="DD8047" w:themeColor="accent2"/>
                <w:lang w:bidi="de-DE"/>
              </w:rPr>
            </w:pPr>
            <w:r w:rsidRPr="00321629">
              <w:rPr>
                <w:color w:val="DD8047" w:themeColor="accent2"/>
                <w:lang w:bidi="de-DE"/>
              </w:rPr>
              <w:t>PORTFOLIO</w:t>
            </w:r>
          </w:p>
          <w:p w14:paraId="42DF0441" w14:textId="7535FEA9" w:rsidR="008B6BCC" w:rsidRDefault="00CE405D" w:rsidP="00706A9F">
            <w:r w:rsidRPr="00CE405D">
              <w:t>https://7ben18.github.io./</w:t>
            </w:r>
          </w:p>
          <w:p w14:paraId="4C58A401" w14:textId="2207C260" w:rsidR="004D3011" w:rsidRPr="00321629" w:rsidRDefault="006C1D9D" w:rsidP="00C039FE">
            <w:pPr>
              <w:pStyle w:val="berschrift3"/>
              <w:rPr>
                <w:color w:val="DD8047" w:themeColor="accent2"/>
                <w:lang w:bidi="de-DE"/>
              </w:rPr>
            </w:pPr>
            <w:r w:rsidRPr="00321629">
              <w:rPr>
                <w:color w:val="DD8047" w:themeColor="accent2"/>
                <w:lang w:bidi="de-DE"/>
              </w:rPr>
              <w:t>Aktivitäten u</w:t>
            </w:r>
            <w:r w:rsidR="00F43C3F" w:rsidRPr="00321629">
              <w:rPr>
                <w:color w:val="DD8047" w:themeColor="accent2"/>
                <w:lang w:bidi="de-DE"/>
              </w:rPr>
              <w:t>n</w:t>
            </w:r>
            <w:r w:rsidRPr="00321629">
              <w:rPr>
                <w:color w:val="DD8047" w:themeColor="accent2"/>
                <w:lang w:bidi="de-DE"/>
              </w:rPr>
              <w:t>d Interessen</w:t>
            </w:r>
          </w:p>
          <w:p w14:paraId="5E5A99F8" w14:textId="46DA89F4" w:rsidR="009E195D" w:rsidRPr="003F2023" w:rsidRDefault="005158B8" w:rsidP="009E195D">
            <w:pPr>
              <w:pStyle w:val="Listenabsatz"/>
              <w:numPr>
                <w:ilvl w:val="0"/>
                <w:numId w:val="6"/>
              </w:numPr>
              <w:rPr>
                <w:lang w:bidi="de-DE"/>
              </w:rPr>
            </w:pPr>
            <w:r w:rsidRPr="003F2023">
              <w:rPr>
                <w:lang w:bidi="de-DE"/>
              </w:rPr>
              <w:t>Manga Lesen</w:t>
            </w:r>
          </w:p>
          <w:p w14:paraId="443B1FFF" w14:textId="77777777" w:rsidR="00785D02" w:rsidRDefault="005158B8" w:rsidP="00555431">
            <w:pPr>
              <w:pStyle w:val="Listenabsatz"/>
              <w:numPr>
                <w:ilvl w:val="0"/>
                <w:numId w:val="6"/>
              </w:numPr>
              <w:rPr>
                <w:lang w:bidi="de-DE"/>
              </w:rPr>
            </w:pPr>
            <w:r>
              <w:rPr>
                <w:lang w:bidi="de-DE"/>
              </w:rPr>
              <w:t>Jubla Gebenstorf</w:t>
            </w:r>
          </w:p>
          <w:p w14:paraId="002A6D54" w14:textId="6CFF4847" w:rsidR="00BD7A37" w:rsidRDefault="00785D02" w:rsidP="00555431">
            <w:pPr>
              <w:pStyle w:val="Listenabsatz"/>
              <w:numPr>
                <w:ilvl w:val="0"/>
                <w:numId w:val="6"/>
              </w:numPr>
              <w:rPr>
                <w:lang w:bidi="de-DE"/>
              </w:rPr>
            </w:pPr>
            <w:r>
              <w:rPr>
                <w:lang w:bidi="de-DE"/>
              </w:rPr>
              <w:t xml:space="preserve">Volleyball </w:t>
            </w:r>
            <w:r w:rsidR="00BD7A37">
              <w:rPr>
                <w:lang w:bidi="de-DE"/>
              </w:rPr>
              <w:t xml:space="preserve"> </w:t>
            </w:r>
          </w:p>
          <w:p w14:paraId="4DF8D587" w14:textId="7B961DBB" w:rsidR="003F2023" w:rsidRDefault="003F2023" w:rsidP="00555431">
            <w:pPr>
              <w:pStyle w:val="Listenabsatz"/>
              <w:numPr>
                <w:ilvl w:val="0"/>
                <w:numId w:val="6"/>
              </w:numPr>
              <w:rPr>
                <w:lang w:bidi="de-DE"/>
              </w:rPr>
            </w:pPr>
            <w:r>
              <w:rPr>
                <w:lang w:bidi="de-DE"/>
              </w:rPr>
              <w:t>Snowboarden</w:t>
            </w:r>
          </w:p>
          <w:p w14:paraId="48FF816C" w14:textId="24B4804A" w:rsidR="007C241F" w:rsidRDefault="007C241F" w:rsidP="00555431">
            <w:pPr>
              <w:pStyle w:val="Listenabsatz"/>
              <w:numPr>
                <w:ilvl w:val="0"/>
                <w:numId w:val="6"/>
              </w:numPr>
              <w:rPr>
                <w:lang w:bidi="de-DE"/>
              </w:rPr>
            </w:pPr>
            <w:r>
              <w:rPr>
                <w:lang w:bidi="de-DE"/>
              </w:rPr>
              <w:t>Rudern</w:t>
            </w:r>
          </w:p>
          <w:p w14:paraId="5F843605" w14:textId="23AEB16B" w:rsidR="00555431" w:rsidRDefault="00867DC4" w:rsidP="00C03E83">
            <w:pPr>
              <w:pStyle w:val="Listenabsatz"/>
              <w:numPr>
                <w:ilvl w:val="0"/>
                <w:numId w:val="6"/>
              </w:numPr>
              <w:rPr>
                <w:lang w:bidi="de-DE"/>
              </w:rPr>
            </w:pPr>
            <w:r>
              <w:rPr>
                <w:lang w:bidi="de-DE"/>
              </w:rPr>
              <w:t>Reisen</w:t>
            </w:r>
            <w:r w:rsidR="002C766B">
              <w:rPr>
                <w:lang w:bidi="de-DE"/>
              </w:rPr>
              <w:t xml:space="preserve"> &amp;</w:t>
            </w:r>
            <w:r w:rsidR="00903C00">
              <w:rPr>
                <w:lang w:bidi="de-DE"/>
              </w:rPr>
              <w:t xml:space="preserve"> </w:t>
            </w:r>
            <w:r w:rsidR="00993826">
              <w:rPr>
                <w:lang w:bidi="de-DE"/>
              </w:rPr>
              <w:t>Wandern</w:t>
            </w:r>
          </w:p>
          <w:p w14:paraId="62F8585A" w14:textId="77777777" w:rsidR="006C1D9D" w:rsidRPr="00321629" w:rsidRDefault="00555431" w:rsidP="00555431">
            <w:pPr>
              <w:pStyle w:val="berschrift3"/>
              <w:rPr>
                <w:color w:val="DD8047" w:themeColor="accent2"/>
                <w:lang w:bidi="de-DE"/>
              </w:rPr>
            </w:pPr>
            <w:r w:rsidRPr="00321629">
              <w:rPr>
                <w:color w:val="DD8047" w:themeColor="accent2"/>
                <w:lang w:bidi="de-DE"/>
              </w:rPr>
              <w:t>Referenzen</w:t>
            </w:r>
          </w:p>
          <w:p w14:paraId="76A6DC63" w14:textId="742762C0" w:rsidR="00555431" w:rsidRPr="00555431" w:rsidRDefault="00555431" w:rsidP="00555431">
            <w:pPr>
              <w:rPr>
                <w:lang w:bidi="de-DE"/>
              </w:rPr>
            </w:pPr>
            <w:r>
              <w:rPr>
                <w:lang w:bidi="de-DE"/>
              </w:rPr>
              <w:t>Werden auf Wunsch gerne bekannt</w:t>
            </w:r>
            <w:r w:rsidR="00472D29">
              <w:rPr>
                <w:lang w:bidi="de-DE"/>
              </w:rPr>
              <w:t xml:space="preserve"> </w:t>
            </w:r>
            <w:r>
              <w:rPr>
                <w:lang w:bidi="de-DE"/>
              </w:rPr>
              <w:t>gegeben</w:t>
            </w:r>
          </w:p>
        </w:tc>
        <w:tc>
          <w:tcPr>
            <w:tcW w:w="720" w:type="dxa"/>
          </w:tcPr>
          <w:p w14:paraId="7A61AD7C" w14:textId="77777777" w:rsidR="001B2ABD" w:rsidRPr="000969BC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1B766C2" w14:textId="77777777" w:rsidR="00917E5B" w:rsidRDefault="00917E5B" w:rsidP="002A5EBE">
            <w:pPr>
              <w:jc w:val="center"/>
              <w:rPr>
                <w:sz w:val="56"/>
                <w:szCs w:val="144"/>
                <w:lang w:val="de-CH" w:bidi="de-DE"/>
              </w:rPr>
            </w:pPr>
          </w:p>
          <w:p w14:paraId="741B4A39" w14:textId="4046A868" w:rsidR="003D5178" w:rsidRPr="00917E5B" w:rsidRDefault="00C2637E" w:rsidP="002A5EBE">
            <w:pPr>
              <w:jc w:val="center"/>
              <w:rPr>
                <w:sz w:val="56"/>
                <w:szCs w:val="144"/>
                <w:lang w:val="de-CH" w:bidi="de-DE"/>
              </w:rPr>
            </w:pPr>
            <w:r w:rsidRPr="00917E5B">
              <w:rPr>
                <w:sz w:val="56"/>
                <w:szCs w:val="144"/>
                <w:lang w:val="de-CH" w:bidi="de-DE"/>
              </w:rPr>
              <w:t>Si Ben Tran</w:t>
            </w:r>
          </w:p>
          <w:p w14:paraId="10496111" w14:textId="14FF69B8" w:rsidR="00036450" w:rsidRPr="00C60847" w:rsidRDefault="00321629" w:rsidP="00321629">
            <w:pPr>
              <w:pStyle w:val="berschrift1"/>
              <w:rPr>
                <w:b/>
                <w:bCs/>
                <w:color w:val="DD8047" w:themeColor="accent2"/>
                <w:sz w:val="22"/>
                <w:szCs w:val="22"/>
                <w:u w:val="single"/>
                <w:lang w:val="de-CH"/>
              </w:rPr>
            </w:pPr>
            <w:r w:rsidRPr="00C60847">
              <w:rPr>
                <w:b/>
                <w:bCs/>
                <w:color w:val="DD8047" w:themeColor="accent2"/>
                <w:sz w:val="22"/>
                <w:szCs w:val="22"/>
                <w:u w:val="single"/>
                <w:lang w:val="de-CH"/>
              </w:rPr>
              <w:t>AUSBIL</w:t>
            </w:r>
            <w:r w:rsidR="003A611D">
              <w:rPr>
                <w:b/>
                <w:bCs/>
                <w:color w:val="DD8047" w:themeColor="accent2"/>
                <w:sz w:val="22"/>
                <w:szCs w:val="22"/>
                <w:u w:val="single"/>
                <w:lang w:val="de-CH"/>
              </w:rPr>
              <w:t>D</w:t>
            </w:r>
            <w:r w:rsidRPr="00C60847">
              <w:rPr>
                <w:b/>
                <w:bCs/>
                <w:color w:val="DD8047" w:themeColor="accent2"/>
                <w:sz w:val="22"/>
                <w:szCs w:val="22"/>
                <w:u w:val="single"/>
                <w:lang w:val="de-CH"/>
              </w:rPr>
              <w:t>UNG____________________________________________</w:t>
            </w:r>
          </w:p>
          <w:p w14:paraId="76C90B61" w14:textId="6F14A6C8" w:rsidR="00DB3C33" w:rsidRPr="00C60847" w:rsidRDefault="003D5178" w:rsidP="00E420BF">
            <w:pPr>
              <w:pStyle w:val="berschrift4"/>
              <w:rPr>
                <w:lang w:val="de-CH" w:bidi="de-DE"/>
              </w:rPr>
            </w:pPr>
            <w:r w:rsidRPr="00C60847">
              <w:rPr>
                <w:lang w:val="de-CH" w:bidi="de-DE"/>
              </w:rPr>
              <w:t>Bachelorstudium</w:t>
            </w:r>
            <w:r w:rsidR="00DB3C33" w:rsidRPr="00C60847">
              <w:rPr>
                <w:lang w:val="de-CH" w:bidi="de-DE"/>
              </w:rPr>
              <w:t xml:space="preserve"> in Data Science</w:t>
            </w:r>
          </w:p>
          <w:p w14:paraId="48D47CDB" w14:textId="7982E944" w:rsidR="00DB3C33" w:rsidRDefault="00DB3C33" w:rsidP="00E420BF">
            <w:pPr>
              <w:pStyle w:val="berschrift4"/>
              <w:rPr>
                <w:lang w:val="de-CH" w:bidi="de-DE"/>
              </w:rPr>
            </w:pPr>
            <w:r>
              <w:rPr>
                <w:lang w:val="de-CH" w:bidi="de-DE"/>
              </w:rPr>
              <w:t>Fachhochschule Nordwestschweiz in Brugg</w:t>
            </w:r>
            <w:r w:rsidR="00D404E7">
              <w:rPr>
                <w:lang w:val="de-CH" w:bidi="de-DE"/>
              </w:rPr>
              <w:t>-</w:t>
            </w:r>
            <w:r>
              <w:rPr>
                <w:lang w:val="de-CH" w:bidi="de-DE"/>
              </w:rPr>
              <w:t>Windisch</w:t>
            </w:r>
          </w:p>
          <w:p w14:paraId="30E67628" w14:textId="53AB7E35" w:rsidR="00E54A89" w:rsidRDefault="00DB3C33" w:rsidP="00A029E5">
            <w:pPr>
              <w:pStyle w:val="berschrift4"/>
              <w:rPr>
                <w:b w:val="0"/>
                <w:bCs/>
                <w:lang w:val="de-CH" w:bidi="de-DE"/>
              </w:rPr>
            </w:pPr>
            <w:r w:rsidRPr="003813B9">
              <w:rPr>
                <w:b w:val="0"/>
                <w:bCs/>
                <w:lang w:val="de-CH" w:bidi="de-DE"/>
              </w:rPr>
              <w:t xml:space="preserve">September 2021 – </w:t>
            </w:r>
            <w:r w:rsidR="008E0C5A">
              <w:rPr>
                <w:b w:val="0"/>
                <w:bCs/>
                <w:lang w:val="de-CH" w:bidi="de-DE"/>
              </w:rPr>
              <w:t>August</w:t>
            </w:r>
            <w:r w:rsidRPr="003813B9">
              <w:rPr>
                <w:b w:val="0"/>
                <w:bCs/>
                <w:lang w:val="de-CH" w:bidi="de-DE"/>
              </w:rPr>
              <w:t xml:space="preserve"> 2024</w:t>
            </w:r>
          </w:p>
          <w:p w14:paraId="7515A578" w14:textId="4817B39D" w:rsidR="00C069C1" w:rsidRDefault="00F160A9" w:rsidP="00C069C1">
            <w:pPr>
              <w:pStyle w:val="Listenabsatz"/>
              <w:numPr>
                <w:ilvl w:val="0"/>
                <w:numId w:val="13"/>
              </w:numPr>
              <w:rPr>
                <w:lang w:val="de-CH" w:bidi="de-DE"/>
              </w:rPr>
            </w:pPr>
            <w:r>
              <w:rPr>
                <w:lang w:val="de-CH" w:bidi="de-DE"/>
              </w:rPr>
              <w:t>Steinschlagrisiko</w:t>
            </w:r>
          </w:p>
          <w:p w14:paraId="50527B0E" w14:textId="4F19996B" w:rsidR="00B26EE0" w:rsidRDefault="00136D3E" w:rsidP="00C069C1">
            <w:pPr>
              <w:pStyle w:val="Listenabsatz"/>
              <w:numPr>
                <w:ilvl w:val="0"/>
                <w:numId w:val="13"/>
              </w:numPr>
              <w:rPr>
                <w:lang w:val="de-CH" w:bidi="de-DE"/>
              </w:rPr>
            </w:pPr>
            <w:r>
              <w:rPr>
                <w:lang w:val="de-CH" w:bidi="de-DE"/>
              </w:rPr>
              <w:t>Kaffeeprojekt</w:t>
            </w:r>
          </w:p>
          <w:p w14:paraId="241F7C48" w14:textId="4B40DA46" w:rsidR="004F0884" w:rsidRDefault="004F0884" w:rsidP="00C069C1">
            <w:pPr>
              <w:pStyle w:val="Listenabsatz"/>
              <w:numPr>
                <w:ilvl w:val="0"/>
                <w:numId w:val="13"/>
              </w:numPr>
              <w:rPr>
                <w:lang w:val="de-CH" w:bidi="de-DE"/>
              </w:rPr>
            </w:pPr>
            <w:r>
              <w:rPr>
                <w:lang w:val="de-CH" w:bidi="de-DE"/>
              </w:rPr>
              <w:t>Immobilienrechner</w:t>
            </w:r>
          </w:p>
          <w:p w14:paraId="12029D94" w14:textId="68CB7DCF" w:rsidR="006516F4" w:rsidRPr="00C069C1" w:rsidRDefault="00155180" w:rsidP="00C069C1">
            <w:pPr>
              <w:pStyle w:val="Listenabsatz"/>
              <w:numPr>
                <w:ilvl w:val="0"/>
                <w:numId w:val="13"/>
              </w:numPr>
              <w:rPr>
                <w:lang w:val="de-CH" w:bidi="de-DE"/>
              </w:rPr>
            </w:pPr>
            <w:r>
              <w:rPr>
                <w:lang w:val="de-CH" w:bidi="de-DE"/>
              </w:rPr>
              <w:t>Sensorbased activity Recognition</w:t>
            </w:r>
          </w:p>
          <w:p w14:paraId="78C567B2" w14:textId="48280788" w:rsidR="00993826" w:rsidRPr="00C60847" w:rsidRDefault="00993826" w:rsidP="00A1274A">
            <w:pPr>
              <w:jc w:val="center"/>
              <w:rPr>
                <w:bCs/>
                <w:lang w:val="en-US" w:bidi="de-DE"/>
              </w:rPr>
            </w:pPr>
          </w:p>
          <w:p w14:paraId="30ACC6E3" w14:textId="75000167" w:rsidR="00C2637E" w:rsidRDefault="00C2637E" w:rsidP="00DB3C33">
            <w:pPr>
              <w:pStyle w:val="berschrift4"/>
              <w:rPr>
                <w:lang w:val="de-CH" w:bidi="de-DE"/>
              </w:rPr>
            </w:pPr>
            <w:r>
              <w:rPr>
                <w:lang w:val="de-CH" w:bidi="de-DE"/>
              </w:rPr>
              <w:t>Lehre als Chemielaborant in Fachrichtung Analytik</w:t>
            </w:r>
          </w:p>
          <w:p w14:paraId="5F1980BD" w14:textId="69508E8D" w:rsidR="00DB3C33" w:rsidRPr="00C2637E" w:rsidRDefault="00C2637E" w:rsidP="00DB3C33">
            <w:pPr>
              <w:pStyle w:val="berschrift4"/>
              <w:rPr>
                <w:lang w:val="de-CH" w:bidi="de-DE"/>
              </w:rPr>
            </w:pPr>
            <w:r>
              <w:rPr>
                <w:lang w:val="de-CH" w:bidi="de-DE"/>
              </w:rPr>
              <w:t>Paul Scherrer Institut</w:t>
            </w:r>
            <w:r w:rsidR="00DB3C33" w:rsidRPr="00C2637E">
              <w:rPr>
                <w:lang w:val="de-CH" w:bidi="de-DE"/>
              </w:rPr>
              <w:t xml:space="preserve"> </w:t>
            </w:r>
          </w:p>
          <w:p w14:paraId="7CCCFD2C" w14:textId="0EE742F9" w:rsidR="00DB3C33" w:rsidRPr="00C2637E" w:rsidRDefault="00DB3C33" w:rsidP="00C2637E">
            <w:pPr>
              <w:pStyle w:val="berschrift4"/>
              <w:rPr>
                <w:b w:val="0"/>
                <w:bCs/>
                <w:lang w:val="de-CH" w:bidi="de-DE"/>
              </w:rPr>
            </w:pPr>
            <w:r w:rsidRPr="003813B9">
              <w:rPr>
                <w:b w:val="0"/>
                <w:bCs/>
                <w:lang w:val="de-CH" w:bidi="de-DE"/>
              </w:rPr>
              <w:t>August 2015</w:t>
            </w:r>
            <w:r w:rsidR="00A001CE">
              <w:rPr>
                <w:b w:val="0"/>
                <w:bCs/>
                <w:lang w:val="de-CH" w:bidi="de-DE"/>
              </w:rPr>
              <w:t xml:space="preserve"> </w:t>
            </w:r>
            <w:r w:rsidR="00A001CE" w:rsidRPr="003813B9">
              <w:rPr>
                <w:b w:val="0"/>
                <w:bCs/>
                <w:lang w:val="de-CH" w:bidi="de-DE"/>
              </w:rPr>
              <w:t>–</w:t>
            </w:r>
            <w:r w:rsidR="00A001CE">
              <w:rPr>
                <w:b w:val="0"/>
                <w:bCs/>
                <w:lang w:val="de-CH" w:bidi="de-DE"/>
              </w:rPr>
              <w:t xml:space="preserve"> </w:t>
            </w:r>
            <w:r w:rsidR="001D344C">
              <w:rPr>
                <w:b w:val="0"/>
                <w:bCs/>
                <w:lang w:val="de-CH" w:bidi="de-DE"/>
              </w:rPr>
              <w:t>Juli</w:t>
            </w:r>
            <w:r w:rsidRPr="003813B9">
              <w:rPr>
                <w:b w:val="0"/>
                <w:bCs/>
                <w:lang w:val="de-CH" w:bidi="de-DE"/>
              </w:rPr>
              <w:t xml:space="preserve"> 201</w:t>
            </w:r>
            <w:r w:rsidR="00C2637E">
              <w:rPr>
                <w:b w:val="0"/>
                <w:bCs/>
                <w:lang w:val="de-CH" w:bidi="de-DE"/>
              </w:rPr>
              <w:t>8</w:t>
            </w:r>
          </w:p>
          <w:p w14:paraId="5756419D" w14:textId="52C26137" w:rsidR="00321629" w:rsidRPr="00321629" w:rsidRDefault="00DC34DA" w:rsidP="00321629">
            <w:pPr>
              <w:pStyle w:val="berschrift1"/>
              <w:rPr>
                <w:b/>
                <w:bCs/>
                <w:color w:val="DD8047" w:themeColor="accent2"/>
                <w:sz w:val="22"/>
                <w:szCs w:val="22"/>
                <w:u w:val="single"/>
                <w:lang w:bidi="de-DE"/>
              </w:rPr>
            </w:pPr>
            <w:r w:rsidRPr="00321629">
              <w:rPr>
                <w:b/>
                <w:bCs/>
                <w:color w:val="DD8047" w:themeColor="accent2"/>
                <w:sz w:val="22"/>
                <w:szCs w:val="22"/>
                <w:u w:val="single"/>
              </w:rPr>
              <w:t>B</w:t>
            </w:r>
            <w:r w:rsidR="00321629" w:rsidRPr="00321629">
              <w:rPr>
                <w:b/>
                <w:bCs/>
                <w:color w:val="DD8047" w:themeColor="accent2"/>
                <w:sz w:val="22"/>
                <w:szCs w:val="22"/>
                <w:u w:val="single"/>
              </w:rPr>
              <w:t>ERUFSERFAHRUNG</w:t>
            </w:r>
            <w:r w:rsidR="00321629">
              <w:rPr>
                <w:b/>
                <w:bCs/>
                <w:color w:val="DD8047" w:themeColor="accent2"/>
                <w:sz w:val="22"/>
                <w:szCs w:val="22"/>
                <w:u w:val="single"/>
              </w:rPr>
              <w:t>______________________________________</w:t>
            </w:r>
          </w:p>
          <w:p w14:paraId="556DCF82" w14:textId="3382D30A" w:rsidR="00B06176" w:rsidRPr="00E3243F" w:rsidRDefault="00B06176" w:rsidP="00B06176">
            <w:pPr>
              <w:rPr>
                <w:b/>
                <w:bCs/>
                <w:lang w:bidi="de-DE"/>
              </w:rPr>
            </w:pPr>
            <w:r>
              <w:rPr>
                <w:b/>
                <w:bCs/>
                <w:lang w:bidi="de-DE"/>
              </w:rPr>
              <w:t>Radioanalytischer Chemielaborant be</w:t>
            </w:r>
            <w:r w:rsidR="0024408F">
              <w:rPr>
                <w:b/>
                <w:bCs/>
                <w:lang w:bidi="de-DE"/>
              </w:rPr>
              <w:t>i</w:t>
            </w:r>
            <w:r>
              <w:rPr>
                <w:b/>
                <w:bCs/>
                <w:lang w:bidi="de-DE"/>
              </w:rPr>
              <w:t xml:space="preserve"> Paul Scherrer Institut</w:t>
            </w:r>
          </w:p>
          <w:p w14:paraId="6CE24CB3" w14:textId="5E2081D1" w:rsidR="008D5A9A" w:rsidRDefault="00AD3CD1" w:rsidP="003D5178">
            <w:pPr>
              <w:rPr>
                <w:lang w:bidi="de-DE"/>
              </w:rPr>
            </w:pPr>
            <w:r>
              <w:rPr>
                <w:lang w:bidi="de-DE"/>
              </w:rPr>
              <w:t>November</w:t>
            </w:r>
            <w:r w:rsidR="003D5178">
              <w:rPr>
                <w:lang w:bidi="de-DE"/>
              </w:rPr>
              <w:t xml:space="preserve"> </w:t>
            </w:r>
            <w:r>
              <w:rPr>
                <w:lang w:bidi="de-DE"/>
              </w:rPr>
              <w:t>2019</w:t>
            </w:r>
            <w:r w:rsidR="003D5178">
              <w:rPr>
                <w:lang w:bidi="de-DE"/>
              </w:rPr>
              <w:t xml:space="preserve"> – </w:t>
            </w:r>
            <w:r w:rsidR="00D43985">
              <w:rPr>
                <w:lang w:bidi="de-DE"/>
              </w:rPr>
              <w:t>August</w:t>
            </w:r>
            <w:r w:rsidR="003D5178">
              <w:rPr>
                <w:lang w:bidi="de-DE"/>
              </w:rPr>
              <w:t xml:space="preserve"> 202</w:t>
            </w:r>
            <w:r w:rsidR="00D43985">
              <w:rPr>
                <w:lang w:bidi="de-DE"/>
              </w:rPr>
              <w:t>1</w:t>
            </w:r>
            <w:r w:rsidR="003D5178">
              <w:rPr>
                <w:lang w:bidi="de-DE"/>
              </w:rPr>
              <w:t xml:space="preserve"> </w:t>
            </w:r>
          </w:p>
          <w:p w14:paraId="4CFD80D5" w14:textId="7DBE7F65" w:rsidR="005158B8" w:rsidRDefault="00936DB3" w:rsidP="005158B8">
            <w:pPr>
              <w:pStyle w:val="Listenabsatz"/>
              <w:numPr>
                <w:ilvl w:val="0"/>
                <w:numId w:val="3"/>
              </w:numPr>
              <w:rPr>
                <w:lang w:bidi="de-DE"/>
              </w:rPr>
            </w:pPr>
            <w:r>
              <w:rPr>
                <w:lang w:bidi="de-DE"/>
              </w:rPr>
              <w:t>Durchführung von radioanalytischen Messungen und Probenaufschlüssen</w:t>
            </w:r>
          </w:p>
          <w:p w14:paraId="102A4FB6" w14:textId="64025FC0" w:rsidR="00E20A51" w:rsidRPr="00BD7A37" w:rsidRDefault="00E20A51" w:rsidP="005158B8">
            <w:pPr>
              <w:pStyle w:val="Listenabsatz"/>
              <w:numPr>
                <w:ilvl w:val="0"/>
                <w:numId w:val="3"/>
              </w:numPr>
              <w:rPr>
                <w:lang w:bidi="de-DE"/>
              </w:rPr>
            </w:pPr>
            <w:r>
              <w:rPr>
                <w:lang w:bidi="de-DE"/>
              </w:rPr>
              <w:t>Selbstständige Bedienung der Analysengeräte und Auswertung der Messresultate</w:t>
            </w:r>
          </w:p>
          <w:p w14:paraId="34443EA0" w14:textId="62B6C393" w:rsidR="005158B8" w:rsidRPr="00BD7A37" w:rsidRDefault="00936DB3" w:rsidP="005158B8">
            <w:pPr>
              <w:pStyle w:val="Listenabsatz"/>
              <w:numPr>
                <w:ilvl w:val="0"/>
                <w:numId w:val="3"/>
              </w:numPr>
              <w:rPr>
                <w:lang w:bidi="de-DE"/>
              </w:rPr>
            </w:pPr>
            <w:r>
              <w:rPr>
                <w:lang w:bidi="de-DE"/>
              </w:rPr>
              <w:t>Quantitative Bestimmung von Radionukliden aus verschiedenen Probenmaterialien</w:t>
            </w:r>
            <w:r w:rsidR="00853855">
              <w:rPr>
                <w:lang w:bidi="de-DE"/>
              </w:rPr>
              <w:t xml:space="preserve"> </w:t>
            </w:r>
          </w:p>
          <w:p w14:paraId="62A7AA42" w14:textId="77C05079" w:rsidR="00E52307" w:rsidRDefault="00853855" w:rsidP="00E20A51">
            <w:pPr>
              <w:pStyle w:val="Listenabsatz"/>
              <w:numPr>
                <w:ilvl w:val="0"/>
                <w:numId w:val="3"/>
              </w:numPr>
              <w:rPr>
                <w:lang w:bidi="de-DE"/>
              </w:rPr>
            </w:pPr>
            <w:r>
              <w:rPr>
                <w:lang w:bidi="de-DE"/>
              </w:rPr>
              <w:t>Mitarbeit bei Forschungs- und Entwicklungsarbeiten</w:t>
            </w:r>
            <w:r w:rsidR="005158B8" w:rsidRPr="00BD7A37">
              <w:rPr>
                <w:lang w:bidi="de-DE"/>
              </w:rPr>
              <w:t xml:space="preserve"> </w:t>
            </w:r>
          </w:p>
          <w:p w14:paraId="22485D6F" w14:textId="7EECEF5C" w:rsidR="0024408F" w:rsidRDefault="00E52307" w:rsidP="0024408F">
            <w:pPr>
              <w:pStyle w:val="Listenabsatz"/>
              <w:numPr>
                <w:ilvl w:val="0"/>
                <w:numId w:val="3"/>
              </w:numPr>
              <w:rPr>
                <w:lang w:bidi="de-DE"/>
              </w:rPr>
            </w:pPr>
            <w:r>
              <w:rPr>
                <w:lang w:bidi="de-DE"/>
              </w:rPr>
              <w:t>Mitglied der Notfallorganisation des PSI</w:t>
            </w:r>
          </w:p>
          <w:p w14:paraId="07330E60" w14:textId="70C46288" w:rsidR="0024408F" w:rsidRDefault="0024408F" w:rsidP="0024408F">
            <w:pPr>
              <w:rPr>
                <w:lang w:bidi="de-DE"/>
              </w:rPr>
            </w:pPr>
          </w:p>
          <w:p w14:paraId="22084C4B" w14:textId="52CD31AD" w:rsidR="00360DD2" w:rsidRPr="00E3243F" w:rsidRDefault="00360DD2" w:rsidP="00360DD2">
            <w:pPr>
              <w:rPr>
                <w:b/>
                <w:bCs/>
                <w:lang w:bidi="de-DE"/>
              </w:rPr>
            </w:pPr>
            <w:r>
              <w:rPr>
                <w:b/>
                <w:bCs/>
                <w:lang w:bidi="de-DE"/>
              </w:rPr>
              <w:t>Militärdienst</w:t>
            </w:r>
            <w:r w:rsidRPr="00E3243F">
              <w:rPr>
                <w:b/>
                <w:bCs/>
                <w:lang w:bidi="de-DE"/>
              </w:rPr>
              <w:t xml:space="preserve"> </w:t>
            </w:r>
            <w:r>
              <w:rPr>
                <w:b/>
                <w:bCs/>
                <w:lang w:bidi="de-DE"/>
              </w:rPr>
              <w:t xml:space="preserve">Inf </w:t>
            </w:r>
            <w:r w:rsidR="00F51695">
              <w:rPr>
                <w:b/>
                <w:bCs/>
                <w:lang w:bidi="de-DE"/>
              </w:rPr>
              <w:t xml:space="preserve">S </w:t>
            </w:r>
            <w:r>
              <w:rPr>
                <w:b/>
                <w:bCs/>
                <w:lang w:bidi="de-DE"/>
              </w:rPr>
              <w:t>11/3</w:t>
            </w:r>
          </w:p>
          <w:p w14:paraId="33639F9B" w14:textId="5CA9D787" w:rsidR="00360DD2" w:rsidRDefault="00AD3CD1" w:rsidP="00360DD2">
            <w:pPr>
              <w:rPr>
                <w:lang w:bidi="de-DE"/>
              </w:rPr>
            </w:pPr>
            <w:r>
              <w:rPr>
                <w:lang w:bidi="de-DE"/>
              </w:rPr>
              <w:t xml:space="preserve">Mai </w:t>
            </w:r>
            <w:r w:rsidR="00360DD2">
              <w:rPr>
                <w:lang w:bidi="de-DE"/>
              </w:rPr>
              <w:t>20</w:t>
            </w:r>
            <w:r>
              <w:rPr>
                <w:lang w:bidi="de-DE"/>
              </w:rPr>
              <w:t>19</w:t>
            </w:r>
            <w:r w:rsidR="00360DD2">
              <w:rPr>
                <w:lang w:bidi="de-DE"/>
              </w:rPr>
              <w:t xml:space="preserve"> – </w:t>
            </w:r>
            <w:r>
              <w:rPr>
                <w:lang w:bidi="de-DE"/>
              </w:rPr>
              <w:t>Oktober</w:t>
            </w:r>
            <w:r w:rsidR="00360DD2">
              <w:rPr>
                <w:lang w:bidi="de-DE"/>
              </w:rPr>
              <w:t xml:space="preserve"> 20</w:t>
            </w:r>
            <w:r>
              <w:rPr>
                <w:lang w:bidi="de-DE"/>
              </w:rPr>
              <w:t>19</w:t>
            </w:r>
            <w:r w:rsidR="00360DD2">
              <w:rPr>
                <w:lang w:bidi="de-DE"/>
              </w:rPr>
              <w:t xml:space="preserve"> </w:t>
            </w:r>
          </w:p>
          <w:p w14:paraId="3904FAC9" w14:textId="4B4CFA05" w:rsidR="00F1647C" w:rsidRDefault="00D43985" w:rsidP="008D5A9A">
            <w:pPr>
              <w:pStyle w:val="Listenabsatz"/>
              <w:numPr>
                <w:ilvl w:val="0"/>
                <w:numId w:val="12"/>
              </w:numPr>
              <w:rPr>
                <w:lang w:bidi="de-DE"/>
              </w:rPr>
            </w:pPr>
            <w:r>
              <w:rPr>
                <w:lang w:bidi="de-DE"/>
              </w:rPr>
              <w:t xml:space="preserve">Infanterist mit Doppelfunktion Einheitssanitäter C1 </w:t>
            </w:r>
          </w:p>
          <w:p w14:paraId="47383C00" w14:textId="77777777" w:rsidR="00F1647C" w:rsidRDefault="00F1647C" w:rsidP="0024408F">
            <w:pPr>
              <w:rPr>
                <w:lang w:bidi="de-DE"/>
              </w:rPr>
            </w:pPr>
          </w:p>
          <w:p w14:paraId="2BFFE141" w14:textId="1F45766F" w:rsidR="0024408F" w:rsidRPr="00E3243F" w:rsidRDefault="0024408F" w:rsidP="0024408F">
            <w:pPr>
              <w:rPr>
                <w:b/>
                <w:bCs/>
                <w:lang w:bidi="de-DE"/>
              </w:rPr>
            </w:pPr>
            <w:r>
              <w:rPr>
                <w:b/>
                <w:bCs/>
                <w:lang w:bidi="de-DE"/>
              </w:rPr>
              <w:t xml:space="preserve">Pharmazeutischer Chemielaborant bei </w:t>
            </w:r>
            <w:r w:rsidR="001D1EFE">
              <w:rPr>
                <w:b/>
                <w:bCs/>
                <w:lang w:bidi="de-DE"/>
              </w:rPr>
              <w:t>Dr. Heinz Welti AG</w:t>
            </w:r>
          </w:p>
          <w:p w14:paraId="23567418" w14:textId="30569D31" w:rsidR="00F4226B" w:rsidRPr="00F4226B" w:rsidRDefault="00360DD2" w:rsidP="00F1647C">
            <w:pPr>
              <w:rPr>
                <w:lang w:bidi="de-DE"/>
              </w:rPr>
            </w:pPr>
            <w:r>
              <w:rPr>
                <w:lang w:bidi="de-DE"/>
              </w:rPr>
              <w:t>August</w:t>
            </w:r>
            <w:r w:rsidR="0024408F">
              <w:rPr>
                <w:lang w:bidi="de-DE"/>
              </w:rPr>
              <w:t xml:space="preserve"> 20</w:t>
            </w:r>
            <w:r>
              <w:rPr>
                <w:lang w:bidi="de-DE"/>
              </w:rPr>
              <w:t>18</w:t>
            </w:r>
            <w:r w:rsidR="0024408F">
              <w:rPr>
                <w:lang w:bidi="de-DE"/>
              </w:rPr>
              <w:t xml:space="preserve"> – </w:t>
            </w:r>
            <w:r w:rsidR="00AD3CD1">
              <w:rPr>
                <w:lang w:bidi="de-DE"/>
              </w:rPr>
              <w:t>April</w:t>
            </w:r>
            <w:r w:rsidR="0024408F">
              <w:rPr>
                <w:lang w:bidi="de-DE"/>
              </w:rPr>
              <w:t xml:space="preserve"> 20</w:t>
            </w:r>
            <w:r w:rsidR="00134458">
              <w:rPr>
                <w:lang w:bidi="de-DE"/>
              </w:rPr>
              <w:t>19</w:t>
            </w:r>
            <w:r w:rsidR="0024408F">
              <w:rPr>
                <w:lang w:bidi="de-DE"/>
              </w:rPr>
              <w:t xml:space="preserve"> </w:t>
            </w:r>
          </w:p>
          <w:p w14:paraId="36D94EAE" w14:textId="6A46AD9E" w:rsidR="005B08F1" w:rsidRDefault="00CD161A" w:rsidP="00E32DCC">
            <w:pPr>
              <w:pStyle w:val="Listenabsatz"/>
              <w:numPr>
                <w:ilvl w:val="0"/>
                <w:numId w:val="3"/>
              </w:numPr>
              <w:rPr>
                <w:lang w:bidi="de-DE"/>
              </w:rPr>
            </w:pPr>
            <w:r>
              <w:rPr>
                <w:lang w:bidi="de-DE"/>
              </w:rPr>
              <w:t>Quantitative</w:t>
            </w:r>
            <w:r w:rsidR="0031103F">
              <w:rPr>
                <w:lang w:bidi="de-DE"/>
              </w:rPr>
              <w:t xml:space="preserve"> und Qualitative Analyse </w:t>
            </w:r>
            <w:r w:rsidR="00C4530D">
              <w:rPr>
                <w:lang w:bidi="de-DE"/>
              </w:rPr>
              <w:t>von pharmazeutischem Arzneimittel</w:t>
            </w:r>
            <w:r w:rsidR="0031103F">
              <w:rPr>
                <w:lang w:bidi="de-DE"/>
              </w:rPr>
              <w:t xml:space="preserve"> </w:t>
            </w:r>
            <w:r w:rsidR="00C91485">
              <w:rPr>
                <w:lang w:bidi="de-DE"/>
              </w:rPr>
              <w:t>mit</w:t>
            </w:r>
            <w:r w:rsidR="00C4530D">
              <w:rPr>
                <w:lang w:bidi="de-DE"/>
              </w:rPr>
              <w:t>tels</w:t>
            </w:r>
            <w:r w:rsidR="00B0544F">
              <w:rPr>
                <w:lang w:bidi="de-DE"/>
              </w:rPr>
              <w:t xml:space="preserve"> UV-VIS, HPLC, GC-MS, I</w:t>
            </w:r>
            <w:r w:rsidR="00C4530D">
              <w:rPr>
                <w:lang w:bidi="de-DE"/>
              </w:rPr>
              <w:t xml:space="preserve">R, und Titrationen </w:t>
            </w:r>
            <w:r w:rsidR="0031103F">
              <w:rPr>
                <w:lang w:bidi="de-DE"/>
              </w:rPr>
              <w:t xml:space="preserve">unter </w:t>
            </w:r>
            <w:r w:rsidR="00C4530D">
              <w:rPr>
                <w:lang w:bidi="de-DE"/>
              </w:rPr>
              <w:t>GMP-Bedingungen</w:t>
            </w:r>
          </w:p>
          <w:p w14:paraId="144262E8" w14:textId="77777777" w:rsidR="003D5178" w:rsidRPr="003D5178" w:rsidRDefault="003D5178" w:rsidP="003D5178">
            <w:pPr>
              <w:rPr>
                <w:lang w:bidi="de-DE"/>
              </w:rPr>
            </w:pPr>
          </w:p>
          <w:p w14:paraId="2DC1F3C5" w14:textId="6AECD7D5" w:rsidR="000041C4" w:rsidRDefault="00A001CE" w:rsidP="000041C4">
            <w:pPr>
              <w:pStyle w:val="berschrift4"/>
              <w:rPr>
                <w:lang w:val="de-CH" w:bidi="de-DE"/>
              </w:rPr>
            </w:pPr>
            <w:r>
              <w:rPr>
                <w:lang w:val="de-CH" w:bidi="de-DE"/>
              </w:rPr>
              <w:t xml:space="preserve">Lehre als Chemielaborant bei Paul Scherrer Institut </w:t>
            </w:r>
          </w:p>
          <w:p w14:paraId="41D74C4B" w14:textId="580ABDD7" w:rsidR="0024408F" w:rsidRPr="0024408F" w:rsidRDefault="0024408F" w:rsidP="0024408F">
            <w:pPr>
              <w:rPr>
                <w:lang w:val="de-CH" w:bidi="de-DE"/>
              </w:rPr>
            </w:pPr>
            <w:r>
              <w:rPr>
                <w:lang w:val="de-CH" w:bidi="de-DE"/>
              </w:rPr>
              <w:t>August 2015 – Juli 2018</w:t>
            </w:r>
          </w:p>
          <w:p w14:paraId="04B1934D" w14:textId="75A0CC43" w:rsidR="000041C4" w:rsidRPr="00E3243F" w:rsidRDefault="00C03D14" w:rsidP="00BD7A37">
            <w:pPr>
              <w:pStyle w:val="Datum"/>
              <w:numPr>
                <w:ilvl w:val="0"/>
                <w:numId w:val="2"/>
              </w:numPr>
              <w:rPr>
                <w:lang w:bidi="de-DE"/>
              </w:rPr>
            </w:pPr>
            <w:r w:rsidRPr="00E3243F">
              <w:rPr>
                <w:lang w:bidi="de-DE"/>
              </w:rPr>
              <w:t>Jahr Abteilung „</w:t>
            </w:r>
            <w:r w:rsidR="00A001CE">
              <w:rPr>
                <w:lang w:bidi="de-DE"/>
              </w:rPr>
              <w:t>Membranprotein Forschung</w:t>
            </w:r>
            <w:r w:rsidRPr="00E3243F">
              <w:rPr>
                <w:lang w:bidi="de-DE"/>
              </w:rPr>
              <w:t>“</w:t>
            </w:r>
          </w:p>
          <w:p w14:paraId="3DF9FEA1" w14:textId="47E5BEA9" w:rsidR="00C03D14" w:rsidRPr="00E3243F" w:rsidRDefault="00C03D14" w:rsidP="00C03D14">
            <w:pPr>
              <w:pStyle w:val="Listenabsatz"/>
              <w:numPr>
                <w:ilvl w:val="0"/>
                <w:numId w:val="2"/>
              </w:numPr>
              <w:rPr>
                <w:lang w:bidi="de-DE"/>
              </w:rPr>
            </w:pPr>
            <w:r w:rsidRPr="00E3243F">
              <w:rPr>
                <w:lang w:bidi="de-DE"/>
              </w:rPr>
              <w:t>Jahr Abteilung „</w:t>
            </w:r>
            <w:r w:rsidR="00687F9C">
              <w:rPr>
                <w:lang w:bidi="de-DE"/>
              </w:rPr>
              <w:t>MOF-Synthese“</w:t>
            </w:r>
          </w:p>
          <w:p w14:paraId="654F9419" w14:textId="7F2C3D4E" w:rsidR="00C03D14" w:rsidRPr="00E3243F" w:rsidRDefault="00C03D14" w:rsidP="00C03D14">
            <w:pPr>
              <w:pStyle w:val="Listenabsatz"/>
              <w:numPr>
                <w:ilvl w:val="0"/>
                <w:numId w:val="2"/>
              </w:numPr>
              <w:rPr>
                <w:lang w:bidi="de-DE"/>
              </w:rPr>
            </w:pPr>
            <w:r w:rsidRPr="00E3243F">
              <w:rPr>
                <w:lang w:bidi="de-DE"/>
              </w:rPr>
              <w:t xml:space="preserve">Jahr Abteilung </w:t>
            </w:r>
            <w:r w:rsidR="00687F9C">
              <w:rPr>
                <w:lang w:bidi="de-DE"/>
              </w:rPr>
              <w:t>„Analyse von Radioaktiven Substanzen“</w:t>
            </w:r>
          </w:p>
          <w:p w14:paraId="6D7989C3" w14:textId="0A20E204" w:rsidR="002C766B" w:rsidRPr="00321629" w:rsidRDefault="00321629" w:rsidP="00321629">
            <w:pPr>
              <w:pStyle w:val="berschrift1"/>
              <w:rPr>
                <w:b/>
                <w:bCs/>
                <w:color w:val="DD8047" w:themeColor="accent2"/>
                <w:sz w:val="22"/>
                <w:szCs w:val="22"/>
                <w:u w:val="single"/>
                <w:lang w:bidi="de-DE"/>
              </w:rPr>
            </w:pPr>
            <w:r w:rsidRPr="00321629">
              <w:rPr>
                <w:b/>
                <w:bCs/>
                <w:color w:val="DD8047" w:themeColor="accent2"/>
                <w:sz w:val="22"/>
                <w:szCs w:val="22"/>
                <w:u w:val="single"/>
                <w:lang w:bidi="de-DE"/>
              </w:rPr>
              <w:t>IT_KOMPETENZEN</w:t>
            </w:r>
            <w:r>
              <w:rPr>
                <w:b/>
                <w:bCs/>
                <w:color w:val="DD8047" w:themeColor="accent2"/>
                <w:sz w:val="22"/>
                <w:szCs w:val="22"/>
                <w:u w:val="single"/>
                <w:lang w:bidi="de-DE"/>
              </w:rPr>
              <w:t>________________________________________</w:t>
            </w:r>
          </w:p>
          <w:p w14:paraId="66FC78C1" w14:textId="4A51DF95" w:rsidR="0078147B" w:rsidRPr="00665962" w:rsidRDefault="00836963" w:rsidP="00EC6451">
            <w:pPr>
              <w:pStyle w:val="Aufzhlungszeichen"/>
              <w:numPr>
                <w:ilvl w:val="0"/>
                <w:numId w:val="9"/>
              </w:numPr>
              <w:spacing w:line="360" w:lineRule="auto"/>
              <w:ind w:left="524"/>
              <w:jc w:val="both"/>
              <w:rPr>
                <w:b/>
                <w:bCs/>
                <w:color w:val="auto"/>
                <w:sz w:val="18"/>
                <w:szCs w:val="18"/>
                <w:lang w:val="de-CH"/>
              </w:rPr>
            </w:pP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7FAD3C" wp14:editId="3D87C9C2">
                      <wp:simplePos x="0" y="0"/>
                      <wp:positionH relativeFrom="column">
                        <wp:posOffset>1460237</wp:posOffset>
                      </wp:positionH>
                      <wp:positionV relativeFrom="paragraph">
                        <wp:posOffset>44195</wp:posOffset>
                      </wp:positionV>
                      <wp:extent cx="1054100" cy="74930"/>
                      <wp:effectExtent l="0" t="0" r="12700" b="20320"/>
                      <wp:wrapNone/>
                      <wp:docPr id="11" name="Rechteck: abgerundete Ecke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61C320" id="Rechteck: abgerundete Ecken 11" o:spid="_x0000_s1026" style="position:absolute;margin-left:115pt;margin-top:3.5pt;width:83pt;height: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" fillcolor="#dd8047 [3205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A6571A" wp14:editId="53214186">
                      <wp:simplePos x="0" y="0"/>
                      <wp:positionH relativeFrom="column">
                        <wp:posOffset>1460969</wp:posOffset>
                      </wp:positionH>
                      <wp:positionV relativeFrom="paragraph">
                        <wp:posOffset>43815</wp:posOffset>
                      </wp:positionV>
                      <wp:extent cx="1249680" cy="74930"/>
                      <wp:effectExtent l="0" t="0" r="26670" b="20320"/>
                      <wp:wrapNone/>
                      <wp:docPr id="2" name="Rechteck: abgerundete E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63388E" id="Rechteck: abgerundete Ecken 2" o:spid="_x0000_s1026" style="position:absolute;margin-left:115.05pt;margin-top:3.45pt;width:98.4pt;height: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6egwIAAIo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8147B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Python</w:t>
            </w:r>
          </w:p>
          <w:p w14:paraId="4642057C" w14:textId="3C7499C3" w:rsidR="0078147B" w:rsidRPr="00665962" w:rsidRDefault="00836963" w:rsidP="00EC6451">
            <w:pPr>
              <w:pStyle w:val="Aufzhlungszeichen"/>
              <w:numPr>
                <w:ilvl w:val="0"/>
                <w:numId w:val="9"/>
              </w:numPr>
              <w:spacing w:line="360" w:lineRule="auto"/>
              <w:ind w:left="524"/>
              <w:jc w:val="both"/>
              <w:rPr>
                <w:b/>
                <w:bCs/>
                <w:color w:val="auto"/>
                <w:sz w:val="18"/>
                <w:szCs w:val="18"/>
                <w:lang w:val="de-CH"/>
              </w:rPr>
            </w:pP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35D11B" wp14:editId="585065D8">
                      <wp:simplePos x="0" y="0"/>
                      <wp:positionH relativeFrom="column">
                        <wp:posOffset>1466759</wp:posOffset>
                      </wp:positionH>
                      <wp:positionV relativeFrom="paragraph">
                        <wp:posOffset>38678</wp:posOffset>
                      </wp:positionV>
                      <wp:extent cx="808035" cy="73165"/>
                      <wp:effectExtent l="0" t="0" r="11430" b="22225"/>
                      <wp:wrapNone/>
                      <wp:docPr id="12" name="Rechteck: abgerundete Ecke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35" cy="731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11D25C" id="Rechteck: abgerundete Ecken 12" o:spid="_x0000_s1026" style="position:absolute;margin-left:115.5pt;margin-top:3.05pt;width:63.6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" fillcolor="#dd8047 [3205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9E251" wp14:editId="4333ECD9">
                      <wp:simplePos x="0" y="0"/>
                      <wp:positionH relativeFrom="column">
                        <wp:posOffset>1464144</wp:posOffset>
                      </wp:positionH>
                      <wp:positionV relativeFrom="paragraph">
                        <wp:posOffset>38735</wp:posOffset>
                      </wp:positionV>
                      <wp:extent cx="1249680" cy="74930"/>
                      <wp:effectExtent l="0" t="0" r="26670" b="20320"/>
                      <wp:wrapNone/>
                      <wp:docPr id="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98B942" id="Rechteck: abgerundete Ecken 4" o:spid="_x0000_s1026" style="position:absolute;margin-left:115.3pt;margin-top:3.05pt;width:98.4pt;height: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6egwIAAIo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8147B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R</w:t>
            </w:r>
          </w:p>
          <w:p w14:paraId="20DB1B2A" w14:textId="4D706779" w:rsidR="0078147B" w:rsidRPr="00665962" w:rsidRDefault="00836963" w:rsidP="00EC6451">
            <w:pPr>
              <w:pStyle w:val="Aufzhlungszeichen"/>
              <w:numPr>
                <w:ilvl w:val="0"/>
                <w:numId w:val="9"/>
              </w:numPr>
              <w:spacing w:line="360" w:lineRule="auto"/>
              <w:ind w:left="524"/>
              <w:jc w:val="both"/>
              <w:rPr>
                <w:b/>
                <w:bCs/>
                <w:color w:val="auto"/>
                <w:sz w:val="18"/>
                <w:szCs w:val="18"/>
                <w:lang w:val="de-CH"/>
              </w:rPr>
            </w:pP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451B69" wp14:editId="2753778A">
                      <wp:simplePos x="0" y="0"/>
                      <wp:positionH relativeFrom="column">
                        <wp:posOffset>1463180</wp:posOffset>
                      </wp:positionH>
                      <wp:positionV relativeFrom="paragraph">
                        <wp:posOffset>38735</wp:posOffset>
                      </wp:positionV>
                      <wp:extent cx="939165" cy="74930"/>
                      <wp:effectExtent l="0" t="0" r="13335" b="20320"/>
                      <wp:wrapNone/>
                      <wp:docPr id="18" name="Rechteck: abgerundete Ecke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754E1" id="Rechteck: abgerundete Ecken 18" o:spid="_x0000_s1026" style="position:absolute;margin-left:115.2pt;margin-top:3.05pt;width:73.95pt;height: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" fillcolor="#dd8047 [3205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864967" wp14:editId="60F4676E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38735</wp:posOffset>
                      </wp:positionV>
                      <wp:extent cx="1249680" cy="74930"/>
                      <wp:effectExtent l="0" t="0" r="26670" b="20320"/>
                      <wp:wrapNone/>
                      <wp:docPr id="5" name="Rechteck: abgerundete Eck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F285FE" id="Rechteck: abgerundete Ecken 5" o:spid="_x0000_s1026" style="position:absolute;margin-left:115.15pt;margin-top:3.05pt;width:98.4pt;height: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6egwIAAIo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8147B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SQL</w:t>
            </w:r>
          </w:p>
          <w:p w14:paraId="10C7758E" w14:textId="535F6EF7" w:rsidR="00EC6451" w:rsidRPr="00665962" w:rsidRDefault="00836963" w:rsidP="00EC6451">
            <w:pPr>
              <w:pStyle w:val="Aufzhlungszeichen"/>
              <w:numPr>
                <w:ilvl w:val="0"/>
                <w:numId w:val="9"/>
              </w:numPr>
              <w:spacing w:line="360" w:lineRule="auto"/>
              <w:ind w:left="524"/>
              <w:jc w:val="both"/>
              <w:rPr>
                <w:b/>
                <w:bCs/>
                <w:color w:val="auto"/>
                <w:sz w:val="18"/>
                <w:szCs w:val="18"/>
                <w:lang w:val="de-CH"/>
              </w:rPr>
            </w:pP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1A20E6" wp14:editId="043CAEFA">
                      <wp:simplePos x="0" y="0"/>
                      <wp:positionH relativeFrom="column">
                        <wp:posOffset>1463153</wp:posOffset>
                      </wp:positionH>
                      <wp:positionV relativeFrom="paragraph">
                        <wp:posOffset>39320</wp:posOffset>
                      </wp:positionV>
                      <wp:extent cx="1054100" cy="74930"/>
                      <wp:effectExtent l="0" t="0" r="12700" b="20320"/>
                      <wp:wrapNone/>
                      <wp:docPr id="13" name="Rechteck: abgerundete Eck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D7D718" id="Rechteck: abgerundete Ecken 13" o:spid="_x0000_s1026" style="position:absolute;margin-left:115.2pt;margin-top:3.1pt;width:83pt;height: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" fillcolor="#dd8047 [3205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C21178" wp14:editId="6B082E6E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39370</wp:posOffset>
                      </wp:positionV>
                      <wp:extent cx="1249680" cy="74930"/>
                      <wp:effectExtent l="0" t="0" r="26670" b="20320"/>
                      <wp:wrapNone/>
                      <wp:docPr id="6" name="Rechteck: abgerundete Eck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345AEE" id="Rechteck: abgerundete Ecken 6" o:spid="_x0000_s1026" style="position:absolute;margin-left:115.2pt;margin-top:3.1pt;width:98.4pt;height: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6egwIAAIo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F8F1C2" wp14:editId="4A384051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247650</wp:posOffset>
                      </wp:positionV>
                      <wp:extent cx="1249680" cy="74930"/>
                      <wp:effectExtent l="0" t="0" r="26670" b="20320"/>
                      <wp:wrapNone/>
                      <wp:docPr id="7" name="Rechteck: abgerundete Eck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31C514" id="Rechteck: abgerundete Ecken 7" o:spid="_x0000_s1026" style="position:absolute;margin-left:115.3pt;margin-top:19.5pt;width:98.4pt;height:5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6egwIAAIo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FFFB4C" wp14:editId="63879ADF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466090</wp:posOffset>
                      </wp:positionV>
                      <wp:extent cx="1249680" cy="74930"/>
                      <wp:effectExtent l="0" t="0" r="26670" b="20320"/>
                      <wp:wrapNone/>
                      <wp:docPr id="9" name="Rechteck: abgerundete Eck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49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056CB4" id="Rechteck: abgerundete Ecken 9" o:spid="_x0000_s1026" style="position:absolute;margin-left:115.7pt;margin-top:36.7pt;width:98.4pt;height:5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6egwIAAIo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EC6451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Mathematik</w:t>
            </w:r>
          </w:p>
          <w:p w14:paraId="14ED2B4B" w14:textId="731756B0" w:rsidR="0078147B" w:rsidRPr="00665962" w:rsidRDefault="00EC6451" w:rsidP="00EC6451">
            <w:pPr>
              <w:pStyle w:val="Aufzhlungszeichen"/>
              <w:numPr>
                <w:ilvl w:val="0"/>
                <w:numId w:val="9"/>
              </w:numPr>
              <w:spacing w:line="360" w:lineRule="auto"/>
              <w:ind w:left="524"/>
              <w:jc w:val="both"/>
              <w:rPr>
                <w:b/>
                <w:bCs/>
                <w:color w:val="auto"/>
                <w:sz w:val="18"/>
                <w:szCs w:val="18"/>
                <w:lang w:val="de-CH"/>
              </w:rPr>
            </w:pP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681620" wp14:editId="3803C182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37672</wp:posOffset>
                      </wp:positionV>
                      <wp:extent cx="1050925" cy="75516"/>
                      <wp:effectExtent l="0" t="0" r="15875" b="20320"/>
                      <wp:wrapNone/>
                      <wp:docPr id="35" name="Rechteck: abgerundete Ecke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925" cy="755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33CE2E" id="Rechteck: abgerundete Ecken 35" o:spid="_x0000_s1026" style="position:absolute;margin-left:115.4pt;margin-top:2.95pt;width:82.75pt;height: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" fillcolor="#dd8047 [3205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8147B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M</w:t>
            </w:r>
            <w:r w:rsidR="00836963">
              <w:rPr>
                <w:b/>
                <w:bCs/>
                <w:color w:val="auto"/>
                <w:sz w:val="18"/>
                <w:szCs w:val="18"/>
                <w:lang w:val="de-CH"/>
              </w:rPr>
              <w:t xml:space="preserve">achine </w:t>
            </w:r>
            <w:r w:rsidR="0078147B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L</w:t>
            </w:r>
            <w:r w:rsidR="00836963">
              <w:rPr>
                <w:b/>
                <w:bCs/>
                <w:color w:val="auto"/>
                <w:sz w:val="18"/>
                <w:szCs w:val="18"/>
                <w:lang w:val="de-CH"/>
              </w:rPr>
              <w:t>earning</w:t>
            </w:r>
          </w:p>
          <w:p w14:paraId="4DBB42F0" w14:textId="10CF2635" w:rsidR="0078147B" w:rsidRPr="004357D0" w:rsidRDefault="00EC6451" w:rsidP="004357D0">
            <w:pPr>
              <w:pStyle w:val="Aufzhlungszeichen"/>
              <w:numPr>
                <w:ilvl w:val="0"/>
                <w:numId w:val="9"/>
              </w:numPr>
              <w:spacing w:line="360" w:lineRule="auto"/>
              <w:ind w:left="524"/>
              <w:jc w:val="both"/>
              <w:rPr>
                <w:b/>
                <w:bCs/>
                <w:color w:val="auto"/>
                <w:sz w:val="18"/>
                <w:szCs w:val="18"/>
                <w:lang w:val="de-CH"/>
              </w:rPr>
            </w:pPr>
            <w:r w:rsidRPr="00665962">
              <w:rPr>
                <w:b/>
                <w:bCs/>
                <w:noProof/>
                <w:color w:val="auto"/>
                <w:sz w:val="18"/>
                <w:szCs w:val="18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CAE1BB" wp14:editId="1EDFE2F8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46215</wp:posOffset>
                      </wp:positionV>
                      <wp:extent cx="1033113" cy="75235"/>
                      <wp:effectExtent l="0" t="0" r="15240" b="20320"/>
                      <wp:wrapNone/>
                      <wp:docPr id="43" name="Rechteck: abgerundete Ecke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13" cy="752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7A456" id="Rechteck: abgerundete Ecken 43" o:spid="_x0000_s1026" style="position:absolute;margin-left:115.8pt;margin-top:3.65pt;width:81.35pt;height: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" fillcolor="#dd8047 [3205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8147B" w:rsidRPr="00665962">
              <w:rPr>
                <w:b/>
                <w:bCs/>
                <w:color w:val="auto"/>
                <w:sz w:val="18"/>
                <w:szCs w:val="18"/>
                <w:lang w:val="de-CH"/>
              </w:rPr>
              <w:t>Kommunikation</w:t>
            </w:r>
          </w:p>
          <w:p w14:paraId="3D48F4F1" w14:textId="77777777" w:rsidR="007176D8" w:rsidRPr="00321629" w:rsidRDefault="007176D8" w:rsidP="007176D8">
            <w:pPr>
              <w:pStyle w:val="berschrift1"/>
              <w:rPr>
                <w:b/>
                <w:bCs/>
                <w:color w:val="DD8047" w:themeColor="accent2"/>
                <w:sz w:val="22"/>
                <w:szCs w:val="22"/>
                <w:u w:val="single"/>
              </w:rPr>
            </w:pPr>
            <w:r w:rsidRPr="00321629">
              <w:rPr>
                <w:b/>
                <w:bCs/>
                <w:color w:val="DD8047" w:themeColor="accent2"/>
                <w:sz w:val="22"/>
                <w:szCs w:val="22"/>
                <w:u w:val="single"/>
                <w:lang w:bidi="de-DE"/>
              </w:rPr>
              <w:t>SPRACHKENTNISSE</w:t>
            </w:r>
            <w:r>
              <w:rPr>
                <w:b/>
                <w:bCs/>
                <w:color w:val="DD8047" w:themeColor="accent2"/>
                <w:sz w:val="22"/>
                <w:szCs w:val="22"/>
                <w:u w:val="single"/>
                <w:lang w:bidi="de-DE"/>
              </w:rPr>
              <w:t>_______________________________________</w:t>
            </w:r>
          </w:p>
          <w:p w14:paraId="32E99240" w14:textId="77777777" w:rsidR="007176D8" w:rsidRPr="00600CA7" w:rsidRDefault="007176D8" w:rsidP="007176D8">
            <w:pPr>
              <w:pStyle w:val="Aufzhlungszeichen"/>
              <w:numPr>
                <w:ilvl w:val="0"/>
                <w:numId w:val="8"/>
              </w:numPr>
              <w:spacing w:line="276" w:lineRule="auto"/>
              <w:ind w:left="382" w:hanging="284"/>
              <w:jc w:val="both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  <w:lang w:bidi="de-DE"/>
              </w:rPr>
              <w:t>Vietnamesisch</w:t>
            </w:r>
            <w:r w:rsidRPr="00600CA7">
              <w:rPr>
                <w:color w:val="auto"/>
                <w:sz w:val="18"/>
                <w:szCs w:val="18"/>
                <w:lang w:bidi="de-DE"/>
              </w:rPr>
              <w:t xml:space="preserve"> (</w:t>
            </w:r>
            <w:r>
              <w:rPr>
                <w:color w:val="auto"/>
                <w:sz w:val="18"/>
                <w:szCs w:val="18"/>
                <w:lang w:bidi="de-DE"/>
              </w:rPr>
              <w:t xml:space="preserve">1. </w:t>
            </w:r>
            <w:r w:rsidRPr="00600CA7">
              <w:rPr>
                <w:color w:val="auto"/>
                <w:sz w:val="18"/>
                <w:szCs w:val="18"/>
                <w:lang w:bidi="de-DE"/>
              </w:rPr>
              <w:t>Muttersprache</w:t>
            </w:r>
            <w:r>
              <w:rPr>
                <w:color w:val="auto"/>
                <w:sz w:val="18"/>
                <w:szCs w:val="18"/>
                <w:lang w:bidi="de-DE"/>
              </w:rPr>
              <w:t>)</w:t>
            </w:r>
          </w:p>
          <w:p w14:paraId="459C6CC7" w14:textId="77777777" w:rsidR="007176D8" w:rsidRPr="00687F9C" w:rsidRDefault="007176D8" w:rsidP="007176D8">
            <w:pPr>
              <w:pStyle w:val="Aufzhlungszeichen"/>
              <w:numPr>
                <w:ilvl w:val="0"/>
                <w:numId w:val="8"/>
              </w:numPr>
              <w:spacing w:line="276" w:lineRule="auto"/>
              <w:ind w:left="382" w:hanging="284"/>
              <w:jc w:val="both"/>
              <w:rPr>
                <w:color w:val="auto"/>
                <w:sz w:val="18"/>
                <w:szCs w:val="18"/>
                <w:lang w:val="de-CH"/>
              </w:rPr>
            </w:pPr>
            <w:r w:rsidRPr="00600CA7">
              <w:rPr>
                <w:b/>
                <w:bCs/>
                <w:color w:val="auto"/>
                <w:sz w:val="18"/>
                <w:szCs w:val="18"/>
                <w:lang w:bidi="de-DE"/>
              </w:rPr>
              <w:t>Deutsch</w:t>
            </w:r>
            <w:r>
              <w:rPr>
                <w:color w:val="auto"/>
                <w:sz w:val="18"/>
                <w:szCs w:val="18"/>
                <w:lang w:val="de-CH"/>
              </w:rPr>
              <w:t xml:space="preserve"> (2. Muttersprache</w:t>
            </w:r>
          </w:p>
          <w:p w14:paraId="1D05EBBB" w14:textId="77777777" w:rsidR="007176D8" w:rsidRPr="00385ED2" w:rsidRDefault="007176D8" w:rsidP="007176D8">
            <w:pPr>
              <w:pStyle w:val="Aufzhlungszeichen"/>
              <w:numPr>
                <w:ilvl w:val="0"/>
                <w:numId w:val="8"/>
              </w:numPr>
              <w:spacing w:line="276" w:lineRule="auto"/>
              <w:ind w:left="382" w:hanging="284"/>
              <w:jc w:val="both"/>
              <w:rPr>
                <w:color w:val="auto"/>
                <w:sz w:val="18"/>
                <w:szCs w:val="18"/>
                <w:lang w:val="de-CH"/>
              </w:rPr>
            </w:pPr>
            <w:r w:rsidRPr="00600CA7">
              <w:rPr>
                <w:b/>
                <w:bCs/>
                <w:color w:val="auto"/>
                <w:sz w:val="18"/>
                <w:szCs w:val="18"/>
                <w:lang w:val="de-CH" w:bidi="de-DE"/>
              </w:rPr>
              <w:t>Englisch</w:t>
            </w:r>
            <w:r w:rsidRPr="00600CA7">
              <w:rPr>
                <w:color w:val="auto"/>
                <w:sz w:val="18"/>
                <w:szCs w:val="18"/>
                <w:lang w:val="de-CH" w:bidi="de-DE"/>
              </w:rPr>
              <w:t xml:space="preserve"> (Sehr gute Kenntnisse in Schrift und Sprache</w:t>
            </w:r>
            <w:r>
              <w:rPr>
                <w:color w:val="auto"/>
                <w:sz w:val="18"/>
                <w:szCs w:val="18"/>
                <w:lang w:val="de-CH" w:bidi="de-DE"/>
              </w:rPr>
              <w:t>)</w:t>
            </w:r>
          </w:p>
          <w:p w14:paraId="65BA3859" w14:textId="51F7C886" w:rsidR="00385ED2" w:rsidRPr="003D5178" w:rsidRDefault="00385ED2" w:rsidP="00EC6451">
            <w:pPr>
              <w:pStyle w:val="Aufzhlungszeichen"/>
              <w:numPr>
                <w:ilvl w:val="0"/>
                <w:numId w:val="0"/>
              </w:numPr>
              <w:ind w:left="420" w:hanging="360"/>
              <w:jc w:val="both"/>
              <w:rPr>
                <w:color w:val="auto"/>
                <w:sz w:val="16"/>
                <w:szCs w:val="16"/>
                <w:lang w:val="de-CH"/>
              </w:rPr>
            </w:pPr>
          </w:p>
        </w:tc>
      </w:tr>
    </w:tbl>
    <w:p w14:paraId="7B7DF80C" w14:textId="77777777" w:rsidR="00000000" w:rsidRPr="00867DC4" w:rsidRDefault="00000000" w:rsidP="00917E5B">
      <w:pPr>
        <w:tabs>
          <w:tab w:val="left" w:pos="990"/>
        </w:tabs>
        <w:rPr>
          <w:lang w:val="de-CH"/>
        </w:rPr>
      </w:pPr>
    </w:p>
    <w:sectPr w:rsidR="0043117B" w:rsidRPr="00867DC4" w:rsidSect="0048038D">
      <w:headerReference w:type="default" r:id="rId11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DCE2" w14:textId="77777777" w:rsidR="0048038D" w:rsidRDefault="0048038D" w:rsidP="000C45FF">
      <w:r>
        <w:separator/>
      </w:r>
    </w:p>
  </w:endnote>
  <w:endnote w:type="continuationSeparator" w:id="0">
    <w:p w14:paraId="53AF33BA" w14:textId="77777777" w:rsidR="0048038D" w:rsidRDefault="0048038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FF6C" w14:textId="77777777" w:rsidR="0048038D" w:rsidRDefault="0048038D" w:rsidP="000C45FF">
      <w:r>
        <w:separator/>
      </w:r>
    </w:p>
  </w:footnote>
  <w:footnote w:type="continuationSeparator" w:id="0">
    <w:p w14:paraId="42F25494" w14:textId="77777777" w:rsidR="0048038D" w:rsidRDefault="0048038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7FCA" w14:textId="3D20000B" w:rsidR="000C45FF" w:rsidRDefault="000C45FF">
    <w:pPr>
      <w:pStyle w:val="Kopfzeile"/>
    </w:pPr>
    <w:r>
      <w:rPr>
        <w:noProof/>
        <w:lang w:bidi="de-DE"/>
      </w:rPr>
      <w:drawing>
        <wp:anchor distT="0" distB="0" distL="114300" distR="114300" simplePos="0" relativeHeight="251658240" behindDoc="1" locked="0" layoutInCell="1" allowOverlap="1" wp14:anchorId="31262B31" wp14:editId="2053D37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E0A"/>
    <w:multiLevelType w:val="hybridMultilevel"/>
    <w:tmpl w:val="40068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274"/>
    <w:multiLevelType w:val="hybridMultilevel"/>
    <w:tmpl w:val="8DD242BE"/>
    <w:lvl w:ilvl="0" w:tplc="C3808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2A7D"/>
    <w:multiLevelType w:val="hybridMultilevel"/>
    <w:tmpl w:val="403000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FD97D4B"/>
    <w:multiLevelType w:val="hybridMultilevel"/>
    <w:tmpl w:val="0E006740"/>
    <w:lvl w:ilvl="0" w:tplc="3EF6EFD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753E"/>
    <w:multiLevelType w:val="hybridMultilevel"/>
    <w:tmpl w:val="3CD6341C"/>
    <w:lvl w:ilvl="0" w:tplc="08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4A74B2A"/>
    <w:multiLevelType w:val="multilevel"/>
    <w:tmpl w:val="EA3A5E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59C0E5C"/>
    <w:multiLevelType w:val="multilevel"/>
    <w:tmpl w:val="8DD242B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493A"/>
    <w:multiLevelType w:val="hybridMultilevel"/>
    <w:tmpl w:val="FF82B08C"/>
    <w:lvl w:ilvl="0" w:tplc="3EF6EFD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02AA3"/>
    <w:multiLevelType w:val="hybridMultilevel"/>
    <w:tmpl w:val="67B4F6A4"/>
    <w:lvl w:ilvl="0" w:tplc="B5C0F95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041A"/>
    <w:multiLevelType w:val="hybridMultilevel"/>
    <w:tmpl w:val="EF96DB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B02A40"/>
    <w:multiLevelType w:val="hybridMultilevel"/>
    <w:tmpl w:val="064CFAA6"/>
    <w:lvl w:ilvl="0" w:tplc="3EF6EFD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100D"/>
    <w:multiLevelType w:val="hybridMultilevel"/>
    <w:tmpl w:val="19449086"/>
    <w:lvl w:ilvl="0" w:tplc="3EF6EFD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2431">
    <w:abstractNumId w:val="3"/>
  </w:num>
  <w:num w:numId="2" w16cid:durableId="1212111631">
    <w:abstractNumId w:val="1"/>
  </w:num>
  <w:num w:numId="3" w16cid:durableId="1611007206">
    <w:abstractNumId w:val="12"/>
  </w:num>
  <w:num w:numId="4" w16cid:durableId="148450718">
    <w:abstractNumId w:val="7"/>
  </w:num>
  <w:num w:numId="5" w16cid:durableId="478353044">
    <w:abstractNumId w:val="9"/>
  </w:num>
  <w:num w:numId="6" w16cid:durableId="877939610">
    <w:abstractNumId w:val="2"/>
  </w:num>
  <w:num w:numId="7" w16cid:durableId="1522864304">
    <w:abstractNumId w:val="6"/>
  </w:num>
  <w:num w:numId="8" w16cid:durableId="729884679">
    <w:abstractNumId w:val="10"/>
  </w:num>
  <w:num w:numId="9" w16cid:durableId="1038971648">
    <w:abstractNumId w:val="5"/>
  </w:num>
  <w:num w:numId="10" w16cid:durableId="1399278809">
    <w:abstractNumId w:val="11"/>
  </w:num>
  <w:num w:numId="11" w16cid:durableId="818107200">
    <w:abstractNumId w:val="0"/>
  </w:num>
  <w:num w:numId="12" w16cid:durableId="219361719">
    <w:abstractNumId w:val="4"/>
  </w:num>
  <w:num w:numId="13" w16cid:durableId="16634631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FA"/>
    <w:rsid w:val="000041C4"/>
    <w:rsid w:val="00036450"/>
    <w:rsid w:val="00062908"/>
    <w:rsid w:val="000925C8"/>
    <w:rsid w:val="00094499"/>
    <w:rsid w:val="000969BC"/>
    <w:rsid w:val="00096D1F"/>
    <w:rsid w:val="000C45FF"/>
    <w:rsid w:val="000D2B81"/>
    <w:rsid w:val="000E3FD1"/>
    <w:rsid w:val="00112054"/>
    <w:rsid w:val="00134458"/>
    <w:rsid w:val="00136D3E"/>
    <w:rsid w:val="001525E1"/>
    <w:rsid w:val="00155180"/>
    <w:rsid w:val="00172872"/>
    <w:rsid w:val="00180329"/>
    <w:rsid w:val="001838FA"/>
    <w:rsid w:val="00185AFA"/>
    <w:rsid w:val="0019001F"/>
    <w:rsid w:val="001931BB"/>
    <w:rsid w:val="001A5AD7"/>
    <w:rsid w:val="001A74A5"/>
    <w:rsid w:val="001A7607"/>
    <w:rsid w:val="001B2ABD"/>
    <w:rsid w:val="001D1EFE"/>
    <w:rsid w:val="001D344C"/>
    <w:rsid w:val="001E0391"/>
    <w:rsid w:val="001E1759"/>
    <w:rsid w:val="001F1ECC"/>
    <w:rsid w:val="00216719"/>
    <w:rsid w:val="002400EB"/>
    <w:rsid w:val="0024408F"/>
    <w:rsid w:val="00256CF7"/>
    <w:rsid w:val="00262BB9"/>
    <w:rsid w:val="00281FD5"/>
    <w:rsid w:val="002A5EBE"/>
    <w:rsid w:val="002C766B"/>
    <w:rsid w:val="0030481B"/>
    <w:rsid w:val="0031103F"/>
    <w:rsid w:val="003156FC"/>
    <w:rsid w:val="00315711"/>
    <w:rsid w:val="00316D37"/>
    <w:rsid w:val="00321629"/>
    <w:rsid w:val="003222AA"/>
    <w:rsid w:val="003254B5"/>
    <w:rsid w:val="00331F02"/>
    <w:rsid w:val="00344BF8"/>
    <w:rsid w:val="00360DD2"/>
    <w:rsid w:val="0037121F"/>
    <w:rsid w:val="003813B9"/>
    <w:rsid w:val="00385167"/>
    <w:rsid w:val="00385BE3"/>
    <w:rsid w:val="00385ED2"/>
    <w:rsid w:val="003A611D"/>
    <w:rsid w:val="003A6B7D"/>
    <w:rsid w:val="003B06CA"/>
    <w:rsid w:val="003C3FF4"/>
    <w:rsid w:val="003D5178"/>
    <w:rsid w:val="003F175C"/>
    <w:rsid w:val="003F2023"/>
    <w:rsid w:val="004071FC"/>
    <w:rsid w:val="00412A89"/>
    <w:rsid w:val="0042655F"/>
    <w:rsid w:val="004357D0"/>
    <w:rsid w:val="00445947"/>
    <w:rsid w:val="00472D29"/>
    <w:rsid w:val="00474B83"/>
    <w:rsid w:val="0048038D"/>
    <w:rsid w:val="004813B3"/>
    <w:rsid w:val="00496591"/>
    <w:rsid w:val="004C63E4"/>
    <w:rsid w:val="004D3011"/>
    <w:rsid w:val="004D7A1C"/>
    <w:rsid w:val="004F0884"/>
    <w:rsid w:val="004F0F27"/>
    <w:rsid w:val="004F6F81"/>
    <w:rsid w:val="005158B8"/>
    <w:rsid w:val="005262AC"/>
    <w:rsid w:val="00535ABF"/>
    <w:rsid w:val="0055534C"/>
    <w:rsid w:val="00555431"/>
    <w:rsid w:val="00567C12"/>
    <w:rsid w:val="005B08F1"/>
    <w:rsid w:val="005D170B"/>
    <w:rsid w:val="005E39D5"/>
    <w:rsid w:val="00600670"/>
    <w:rsid w:val="00600CA7"/>
    <w:rsid w:val="00616E38"/>
    <w:rsid w:val="0062123A"/>
    <w:rsid w:val="00646E75"/>
    <w:rsid w:val="006516F4"/>
    <w:rsid w:val="00665962"/>
    <w:rsid w:val="0067504A"/>
    <w:rsid w:val="006771D0"/>
    <w:rsid w:val="00687F9C"/>
    <w:rsid w:val="006C1D9D"/>
    <w:rsid w:val="006F28A1"/>
    <w:rsid w:val="006F544F"/>
    <w:rsid w:val="00706A9F"/>
    <w:rsid w:val="007134E2"/>
    <w:rsid w:val="00715FCB"/>
    <w:rsid w:val="007176D8"/>
    <w:rsid w:val="00743101"/>
    <w:rsid w:val="00756839"/>
    <w:rsid w:val="007775E1"/>
    <w:rsid w:val="0078147B"/>
    <w:rsid w:val="00785D02"/>
    <w:rsid w:val="007867A0"/>
    <w:rsid w:val="007927F5"/>
    <w:rsid w:val="007C241F"/>
    <w:rsid w:val="00802CA0"/>
    <w:rsid w:val="008076AE"/>
    <w:rsid w:val="008172EC"/>
    <w:rsid w:val="00836599"/>
    <w:rsid w:val="00836963"/>
    <w:rsid w:val="00853855"/>
    <w:rsid w:val="00867DC4"/>
    <w:rsid w:val="0089722E"/>
    <w:rsid w:val="008B4546"/>
    <w:rsid w:val="008B6BCC"/>
    <w:rsid w:val="008D5A9A"/>
    <w:rsid w:val="008E0C5A"/>
    <w:rsid w:val="008E4F82"/>
    <w:rsid w:val="00903C00"/>
    <w:rsid w:val="0091752B"/>
    <w:rsid w:val="00917E5B"/>
    <w:rsid w:val="0092238A"/>
    <w:rsid w:val="009260CD"/>
    <w:rsid w:val="00936DB3"/>
    <w:rsid w:val="00952C25"/>
    <w:rsid w:val="00993826"/>
    <w:rsid w:val="0099788C"/>
    <w:rsid w:val="009B0D2E"/>
    <w:rsid w:val="009B539F"/>
    <w:rsid w:val="009C3244"/>
    <w:rsid w:val="009C667C"/>
    <w:rsid w:val="009E195D"/>
    <w:rsid w:val="00A001CE"/>
    <w:rsid w:val="00A0125F"/>
    <w:rsid w:val="00A029E5"/>
    <w:rsid w:val="00A1274A"/>
    <w:rsid w:val="00A2118D"/>
    <w:rsid w:val="00A331F3"/>
    <w:rsid w:val="00A40869"/>
    <w:rsid w:val="00A61841"/>
    <w:rsid w:val="00AD3CD1"/>
    <w:rsid w:val="00AD76E2"/>
    <w:rsid w:val="00B0544F"/>
    <w:rsid w:val="00B06176"/>
    <w:rsid w:val="00B06D93"/>
    <w:rsid w:val="00B12C0F"/>
    <w:rsid w:val="00B20152"/>
    <w:rsid w:val="00B26EE0"/>
    <w:rsid w:val="00B359E4"/>
    <w:rsid w:val="00B57D98"/>
    <w:rsid w:val="00B70850"/>
    <w:rsid w:val="00B7670C"/>
    <w:rsid w:val="00B84147"/>
    <w:rsid w:val="00B93383"/>
    <w:rsid w:val="00BB1BA4"/>
    <w:rsid w:val="00BD615C"/>
    <w:rsid w:val="00BD7A37"/>
    <w:rsid w:val="00C039FE"/>
    <w:rsid w:val="00C03D14"/>
    <w:rsid w:val="00C03E83"/>
    <w:rsid w:val="00C066B6"/>
    <w:rsid w:val="00C069C1"/>
    <w:rsid w:val="00C2637E"/>
    <w:rsid w:val="00C37BA1"/>
    <w:rsid w:val="00C4530D"/>
    <w:rsid w:val="00C4674C"/>
    <w:rsid w:val="00C506CF"/>
    <w:rsid w:val="00C547D5"/>
    <w:rsid w:val="00C60847"/>
    <w:rsid w:val="00C72662"/>
    <w:rsid w:val="00C72BED"/>
    <w:rsid w:val="00C80811"/>
    <w:rsid w:val="00C87CE0"/>
    <w:rsid w:val="00C91485"/>
    <w:rsid w:val="00C9578B"/>
    <w:rsid w:val="00CB0055"/>
    <w:rsid w:val="00CD161A"/>
    <w:rsid w:val="00CE405D"/>
    <w:rsid w:val="00D01CDF"/>
    <w:rsid w:val="00D10036"/>
    <w:rsid w:val="00D2522B"/>
    <w:rsid w:val="00D404E7"/>
    <w:rsid w:val="00D422DE"/>
    <w:rsid w:val="00D43985"/>
    <w:rsid w:val="00D5459D"/>
    <w:rsid w:val="00DA1F4D"/>
    <w:rsid w:val="00DB3C33"/>
    <w:rsid w:val="00DB79D2"/>
    <w:rsid w:val="00DC34DA"/>
    <w:rsid w:val="00DC72A3"/>
    <w:rsid w:val="00DD172A"/>
    <w:rsid w:val="00E20949"/>
    <w:rsid w:val="00E20A51"/>
    <w:rsid w:val="00E25A26"/>
    <w:rsid w:val="00E3243F"/>
    <w:rsid w:val="00E32DCC"/>
    <w:rsid w:val="00E420BF"/>
    <w:rsid w:val="00E4381A"/>
    <w:rsid w:val="00E47389"/>
    <w:rsid w:val="00E52307"/>
    <w:rsid w:val="00E54A89"/>
    <w:rsid w:val="00E55D74"/>
    <w:rsid w:val="00E61979"/>
    <w:rsid w:val="00EC3288"/>
    <w:rsid w:val="00EC6451"/>
    <w:rsid w:val="00ED2661"/>
    <w:rsid w:val="00ED3A51"/>
    <w:rsid w:val="00F05EDE"/>
    <w:rsid w:val="00F160A9"/>
    <w:rsid w:val="00F1647C"/>
    <w:rsid w:val="00F364A3"/>
    <w:rsid w:val="00F4226B"/>
    <w:rsid w:val="00F43C3F"/>
    <w:rsid w:val="00F51695"/>
    <w:rsid w:val="00F60274"/>
    <w:rsid w:val="00F77FB9"/>
    <w:rsid w:val="00F81A2E"/>
    <w:rsid w:val="00F846E6"/>
    <w:rsid w:val="00FB068F"/>
    <w:rsid w:val="00FB5889"/>
    <w:rsid w:val="00FC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7C29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Standard">
    <w:name w:val="Normal"/>
    <w:qFormat/>
    <w:rsid w:val="00F1647C"/>
    <w:pPr>
      <w:spacing w:line="216" w:lineRule="auto"/>
    </w:pPr>
    <w:rPr>
      <w:sz w:val="18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76E2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D5459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B359E4"/>
    <w:pPr>
      <w:spacing w:line="240" w:lineRule="auto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2ABD"/>
    <w:pPr>
      <w:spacing w:line="240" w:lineRule="auto"/>
    </w:pPr>
    <w:rPr>
      <w:caps/>
      <w:color w:val="000000" w:themeColor="text1"/>
      <w:sz w:val="9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Hervorhebung">
    <w:name w:val="Emphasis"/>
    <w:basedOn w:val="Absatz-Standardschriftart"/>
    <w:uiPriority w:val="11"/>
    <w:semiHidden/>
    <w:qFormat/>
    <w:rsid w:val="00E25A26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rd"/>
    <w:next w:val="Standard"/>
    <w:link w:val="DatumZchn"/>
    <w:uiPriority w:val="99"/>
    <w:rsid w:val="00036450"/>
    <w:pPr>
      <w:spacing w:line="240" w:lineRule="auto"/>
    </w:pPr>
  </w:style>
  <w:style w:type="character" w:customStyle="1" w:styleId="DatumZchn">
    <w:name w:val="Datum Zchn"/>
    <w:basedOn w:val="Absatz-Standardschriftart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281FD5"/>
    <w:rPr>
      <w:color w:val="B85A22" w:themeColor="accent2" w:themeShade="BF"/>
      <w:u w:val="single"/>
    </w:rPr>
  </w:style>
  <w:style w:type="character" w:styleId="NichtaufgelsteErwhnung">
    <w:name w:val="Unresolved Mention"/>
    <w:basedOn w:val="Absatz-Standardschriftart"/>
    <w:uiPriority w:val="99"/>
    <w:semiHidden/>
    <w:rsid w:val="004813B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rsid w:val="000C45FF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C45FF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semiHidden/>
    <w:rsid w:val="000C45FF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C45FF"/>
    <w:rPr>
      <w:sz w:val="22"/>
      <w:szCs w:val="22"/>
    </w:rPr>
  </w:style>
  <w:style w:type="table" w:styleId="Tabellenraster">
    <w:name w:val="Table Grid"/>
    <w:basedOn w:val="NormaleTabelle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B2ABD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2ABD"/>
    <w:pPr>
      <w:spacing w:line="240" w:lineRule="auto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359E4"/>
    <w:rPr>
      <w:b/>
      <w:sz w:val="18"/>
      <w:szCs w:val="22"/>
    </w:rPr>
  </w:style>
  <w:style w:type="paragraph" w:styleId="Aufzhlungszeichen">
    <w:name w:val="List Bullet"/>
    <w:basedOn w:val="Standard"/>
    <w:uiPriority w:val="11"/>
    <w:qFormat/>
    <w:rsid w:val="006C1D9D"/>
    <w:pPr>
      <w:numPr>
        <w:numId w:val="1"/>
      </w:numPr>
      <w:spacing w:line="240" w:lineRule="auto"/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KeinLeerraum">
    <w:name w:val="No Spacing"/>
    <w:uiPriority w:val="1"/>
    <w:qFormat/>
    <w:rsid w:val="000041C4"/>
    <w:rPr>
      <w:sz w:val="18"/>
      <w:szCs w:val="22"/>
    </w:rPr>
  </w:style>
  <w:style w:type="paragraph" w:styleId="Listenabsatz">
    <w:name w:val="List Paragraph"/>
    <w:basedOn w:val="Standard"/>
    <w:uiPriority w:val="34"/>
    <w:qFormat/>
    <w:rsid w:val="00C03D1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766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f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Zemp14\AppData\Roaming\Microsoft\Templates\Hospitality-Management-Lebenslau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4D0A3B5D5D4FCABAF5841B067094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94821-B062-4C3C-B46B-3EDE3157359B}"/>
      </w:docPartPr>
      <w:docPartBody>
        <w:p w:rsidR="00D5499B" w:rsidRDefault="00605AA1" w:rsidP="00605AA1">
          <w:pPr>
            <w:pStyle w:val="7B4D0A3B5D5D4FCABAF5841B06709417"/>
          </w:pPr>
          <w:r w:rsidRPr="000969BC">
            <w:rPr>
              <w:lang w:bidi="de-DE"/>
            </w:rPr>
            <w:t>TELEFON: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264483"/>
    <w:rsid w:val="002E6D95"/>
    <w:rsid w:val="003C2D97"/>
    <w:rsid w:val="004F217F"/>
    <w:rsid w:val="00605AA1"/>
    <w:rsid w:val="007A39FF"/>
    <w:rsid w:val="009161C3"/>
    <w:rsid w:val="009336B9"/>
    <w:rsid w:val="00CC35DA"/>
    <w:rsid w:val="00D5499B"/>
    <w:rsid w:val="00E22292"/>
    <w:rsid w:val="00F2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B4D0A3B5D5D4FCABAF5841B06709417">
    <w:name w:val="7B4D0A3B5D5D4FCABAF5841B06709417"/>
    <w:rsid w:val="00605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Hospitality-Management-Lebenslauf.dotx</Template>
  <TotalTime>0</TotalTime>
  <Pages>1</Pages>
  <Words>292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2021-11-24T15:15:00Z</dcterms:created>
  <dcterms:modified xsi:type="dcterms:W3CDTF">2024-02-03T10:30:00Z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2c44b4ffa10cd96fdc9eeed43f9245cccee3b690fb1ab8a239418ff9da628422</vt:lpwstr>
  </property>
</Properties>
</file>